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2268"/>
        <w:gridCol w:w="2268"/>
        <w:gridCol w:w="3402"/>
      </w:tblGrid>
      <w:tr w:rsidR="00451606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</w:tcPr>
          <w:p w:rsidR="00451606" w:rsidRPr="00141920" w:rsidRDefault="00451606">
            <w:pPr>
              <w:pStyle w:val="Alinea"/>
            </w:pPr>
          </w:p>
        </w:tc>
      </w:tr>
      <w:tr w:rsidR="00451606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</w:tcPr>
          <w:p w:rsidR="00451606" w:rsidRPr="00141920" w:rsidRDefault="00451606"/>
        </w:tc>
      </w:tr>
      <w:tr w:rsidR="00451606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</w:tcPr>
          <w:p w:rsidR="00451606" w:rsidRPr="00141920" w:rsidRDefault="00451606"/>
        </w:tc>
      </w:tr>
      <w:tr w:rsidR="00451606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</w:tcPr>
          <w:p w:rsidR="00451606" w:rsidRPr="00141920" w:rsidRDefault="00451606"/>
        </w:tc>
      </w:tr>
      <w:tr w:rsidR="00451606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</w:tcPr>
          <w:p w:rsidR="00451606" w:rsidRPr="00141920" w:rsidRDefault="00451606">
            <w:pPr>
              <w:spacing w:before="90"/>
              <w:rPr>
                <w:sz w:val="14"/>
              </w:rPr>
            </w:pPr>
          </w:p>
        </w:tc>
      </w:tr>
      <w:tr w:rsidR="00451606" w:rsidRPr="00141920" w:rsidTr="00C04FC1">
        <w:trPr>
          <w:gridAfter w:val="1"/>
          <w:wAfter w:w="3402" w:type="dxa"/>
          <w:trHeight w:val="3804"/>
        </w:trPr>
        <w:tc>
          <w:tcPr>
            <w:tcW w:w="5457" w:type="dxa"/>
            <w:gridSpan w:val="3"/>
            <w:vAlign w:val="bottom"/>
          </w:tcPr>
          <w:p w:rsidR="00451606" w:rsidRPr="00141920" w:rsidRDefault="00AC4692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0" w:name="bmVertrouwelijk"/>
            <w:bookmarkEnd w:id="0"/>
            <w:r w:rsidRPr="00141920">
              <w:t>0.1</w:t>
            </w:r>
          </w:p>
        </w:tc>
      </w:tr>
      <w:tr w:rsidR="00CC19EF" w:rsidRPr="00141920" w:rsidTr="00C04FC1">
        <w:trPr>
          <w:gridAfter w:val="1"/>
          <w:wAfter w:w="3402" w:type="dxa"/>
          <w:trHeight w:val="135"/>
        </w:trPr>
        <w:tc>
          <w:tcPr>
            <w:tcW w:w="5457" w:type="dxa"/>
            <w:gridSpan w:val="3"/>
            <w:vAlign w:val="bottom"/>
          </w:tcPr>
          <w:p w:rsidR="00CC19EF" w:rsidRPr="00141920" w:rsidRDefault="009A6681" w:rsidP="00CC19EF">
            <w:pPr>
              <w:rPr>
                <w:rStyle w:val="Hoofdtitel"/>
              </w:rPr>
            </w:pPr>
            <w:r>
              <w:rPr>
                <w:rStyle w:val="Hoofdtitel"/>
              </w:rPr>
              <w:t>Handleiding Swagger API documentatie</w:t>
            </w:r>
          </w:p>
        </w:tc>
      </w:tr>
      <w:tr w:rsidR="00CC19EF" w:rsidRPr="00141920" w:rsidTr="00C04FC1">
        <w:trPr>
          <w:gridAfter w:val="1"/>
          <w:wAfter w:w="3402" w:type="dxa"/>
          <w:trHeight w:val="181"/>
          <w:hidden/>
        </w:trPr>
        <w:tc>
          <w:tcPr>
            <w:tcW w:w="5457" w:type="dxa"/>
            <w:gridSpan w:val="3"/>
          </w:tcPr>
          <w:p w:rsidR="00CC19EF" w:rsidRPr="00AA0711" w:rsidRDefault="0027315B" w:rsidP="00CC19EF">
            <w:pPr>
              <w:rPr>
                <w:color w:val="58821E"/>
              </w:rPr>
            </w:pPr>
            <w:r w:rsidRPr="00AA0711">
              <w:rPr>
                <w:vanish/>
                <w:color w:val="58821E"/>
                <w:sz w:val="16"/>
                <w:szCs w:val="16"/>
              </w:rPr>
              <w:t>"</w:t>
            </w:r>
            <w:r w:rsidR="00B177ED" w:rsidRPr="00AA0711">
              <w:rPr>
                <w:vanish/>
                <w:color w:val="58821E"/>
                <w:sz w:val="16"/>
                <w:szCs w:val="16"/>
              </w:rPr>
              <w:t>Hoofdtitel</w:t>
            </w:r>
            <w:r w:rsidR="00223BF0" w:rsidRPr="00AA0711">
              <w:rPr>
                <w:vanish/>
                <w:color w:val="58821E"/>
                <w:sz w:val="16"/>
                <w:szCs w:val="16"/>
              </w:rPr>
              <w:t xml:space="preserve"> komt terug in </w:t>
            </w:r>
            <w:r w:rsidR="00B177ED" w:rsidRPr="00AA0711">
              <w:rPr>
                <w:vanish/>
                <w:color w:val="58821E"/>
                <w:sz w:val="16"/>
                <w:szCs w:val="16"/>
              </w:rPr>
              <w:t xml:space="preserve">de </w:t>
            </w:r>
            <w:r w:rsidR="00FA0692">
              <w:rPr>
                <w:vanish/>
                <w:color w:val="58821E"/>
                <w:sz w:val="16"/>
                <w:szCs w:val="16"/>
              </w:rPr>
              <w:t>koptekst., hierboven wijzigen</w:t>
            </w:r>
            <w:r w:rsidR="00FA0692" w:rsidRPr="00AA0711">
              <w:rPr>
                <w:vanish/>
                <w:color w:val="58821E"/>
                <w:sz w:val="16"/>
                <w:szCs w:val="16"/>
              </w:rPr>
              <w:t>.</w:t>
            </w:r>
          </w:p>
        </w:tc>
      </w:tr>
      <w:tr w:rsidR="009A6681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  <w:vAlign w:val="bottom"/>
          </w:tcPr>
          <w:p w:rsidR="009A6681" w:rsidRDefault="009A6681" w:rsidP="00B548FD">
            <w:pPr>
              <w:pStyle w:val="Titel"/>
            </w:pPr>
            <w:bookmarkStart w:id="1" w:name="bmStartpunt"/>
            <w:bookmarkStart w:id="2" w:name="bmTitel"/>
            <w:bookmarkEnd w:id="1"/>
            <w:bookmarkEnd w:id="2"/>
          </w:p>
        </w:tc>
      </w:tr>
      <w:tr w:rsidR="009A6681" w:rsidRPr="00141920" w:rsidTr="00C04FC1">
        <w:trPr>
          <w:gridAfter w:val="1"/>
          <w:wAfter w:w="3402" w:type="dxa"/>
        </w:trPr>
        <w:tc>
          <w:tcPr>
            <w:tcW w:w="5457" w:type="dxa"/>
            <w:gridSpan w:val="3"/>
            <w:vAlign w:val="bottom"/>
          </w:tcPr>
          <w:p w:rsidR="009A6681" w:rsidRDefault="009A6681" w:rsidP="00B548FD">
            <w:pPr>
              <w:pStyle w:val="Titel"/>
            </w:pPr>
          </w:p>
        </w:tc>
      </w:tr>
      <w:tr w:rsidR="00223BF0" w:rsidRPr="00141920" w:rsidTr="00C04FC1">
        <w:trPr>
          <w:gridAfter w:val="1"/>
          <w:wAfter w:w="3402" w:type="dxa"/>
          <w:trHeight w:val="268"/>
          <w:hidden/>
        </w:trPr>
        <w:tc>
          <w:tcPr>
            <w:tcW w:w="5457" w:type="dxa"/>
            <w:gridSpan w:val="3"/>
          </w:tcPr>
          <w:p w:rsidR="00223BF0" w:rsidRPr="00AA0711" w:rsidRDefault="00B177ED" w:rsidP="00223BF0">
            <w:pPr>
              <w:rPr>
                <w:vanish/>
                <w:color w:val="58821E"/>
                <w:sz w:val="16"/>
                <w:szCs w:val="16"/>
              </w:rPr>
            </w:pPr>
            <w:r w:rsidRPr="00AA0711">
              <w:rPr>
                <w:vanish/>
                <w:color w:val="58821E"/>
                <w:sz w:val="16"/>
                <w:szCs w:val="16"/>
              </w:rPr>
              <w:t xml:space="preserve">"Titel" </w:t>
            </w:r>
            <w:r w:rsidR="00223BF0" w:rsidRPr="00AA0711">
              <w:rPr>
                <w:vanish/>
                <w:color w:val="58821E"/>
                <w:sz w:val="16"/>
                <w:szCs w:val="16"/>
              </w:rPr>
              <w:t xml:space="preserve">komt terug in </w:t>
            </w:r>
            <w:r w:rsidRPr="00AA0711">
              <w:rPr>
                <w:vanish/>
                <w:color w:val="58821E"/>
                <w:sz w:val="16"/>
                <w:szCs w:val="16"/>
              </w:rPr>
              <w:t xml:space="preserve">de </w:t>
            </w:r>
            <w:r w:rsidR="00FA0692">
              <w:rPr>
                <w:vanish/>
                <w:color w:val="58821E"/>
                <w:sz w:val="16"/>
                <w:szCs w:val="16"/>
              </w:rPr>
              <w:t>kopekst,, hierboven wijzigen</w:t>
            </w:r>
            <w:r w:rsidR="00FA0692" w:rsidRPr="00AA0711">
              <w:rPr>
                <w:vanish/>
                <w:color w:val="58821E"/>
                <w:sz w:val="16"/>
                <w:szCs w:val="16"/>
              </w:rPr>
              <w:t>.</w:t>
            </w:r>
          </w:p>
        </w:tc>
      </w:tr>
      <w:tr w:rsidR="00223BF0" w:rsidRPr="00141920" w:rsidTr="00C04FC1">
        <w:trPr>
          <w:gridAfter w:val="1"/>
          <w:wAfter w:w="3402" w:type="dxa"/>
          <w:cantSplit/>
          <w:trHeight w:hRule="exact" w:val="275"/>
        </w:trPr>
        <w:tc>
          <w:tcPr>
            <w:tcW w:w="5457" w:type="dxa"/>
            <w:gridSpan w:val="3"/>
            <w:vAlign w:val="bottom"/>
          </w:tcPr>
          <w:p w:rsidR="00223BF0" w:rsidRPr="00B548FD" w:rsidRDefault="00223BF0" w:rsidP="00B548FD">
            <w:pPr>
              <w:pStyle w:val="Ondertitel"/>
            </w:pPr>
            <w:bookmarkStart w:id="3" w:name="bmSubtitel"/>
            <w:bookmarkEnd w:id="3"/>
          </w:p>
        </w:tc>
      </w:tr>
      <w:tr w:rsidR="00223BF0" w:rsidRPr="00141920" w:rsidTr="00C04FC1">
        <w:trPr>
          <w:gridAfter w:val="1"/>
          <w:wAfter w:w="3402" w:type="dxa"/>
          <w:cantSplit/>
          <w:trHeight w:hRule="exact" w:val="804"/>
          <w:hidden/>
        </w:trPr>
        <w:tc>
          <w:tcPr>
            <w:tcW w:w="5457" w:type="dxa"/>
            <w:gridSpan w:val="3"/>
          </w:tcPr>
          <w:p w:rsidR="00223BF0" w:rsidRPr="00AA0711" w:rsidRDefault="00223BF0" w:rsidP="00223BF0">
            <w:pPr>
              <w:rPr>
                <w:vanish/>
                <w:color w:val="58821E"/>
                <w:sz w:val="16"/>
                <w:szCs w:val="16"/>
              </w:rPr>
            </w:pPr>
            <w:r w:rsidRPr="00AA0711">
              <w:rPr>
                <w:vanish/>
                <w:color w:val="58821E"/>
                <w:sz w:val="16"/>
                <w:szCs w:val="16"/>
              </w:rPr>
              <w:t>"Subtitel</w:t>
            </w:r>
            <w:r w:rsidR="004463F2" w:rsidRPr="00AA0711">
              <w:rPr>
                <w:vanish/>
                <w:color w:val="58821E"/>
                <w:sz w:val="16"/>
                <w:szCs w:val="16"/>
              </w:rPr>
              <w:t xml:space="preserve">". </w:t>
            </w:r>
            <w:r w:rsidR="00624A6E" w:rsidRPr="00AA0711">
              <w:rPr>
                <w:vanish/>
                <w:color w:val="58821E"/>
                <w:sz w:val="16"/>
                <w:szCs w:val="16"/>
              </w:rPr>
              <w:t>Niet verplicht!</w:t>
            </w:r>
            <w:r w:rsidR="004463F2" w:rsidRPr="00AA0711">
              <w:rPr>
                <w:vanish/>
                <w:color w:val="58821E"/>
                <w:sz w:val="16"/>
                <w:szCs w:val="16"/>
              </w:rPr>
              <w:br/>
            </w:r>
            <w:r w:rsidR="00B177ED" w:rsidRPr="00AA0711">
              <w:rPr>
                <w:vanish/>
                <w:color w:val="58821E"/>
                <w:sz w:val="16"/>
                <w:szCs w:val="16"/>
              </w:rPr>
              <w:t xml:space="preserve">" Subtitel" </w:t>
            </w:r>
            <w:r w:rsidRPr="00AA0711">
              <w:rPr>
                <w:vanish/>
                <w:color w:val="58821E"/>
                <w:sz w:val="16"/>
                <w:szCs w:val="16"/>
              </w:rPr>
              <w:t xml:space="preserve">komt terug in </w:t>
            </w:r>
            <w:r w:rsidR="00B177ED" w:rsidRPr="00AA0711">
              <w:rPr>
                <w:vanish/>
                <w:color w:val="58821E"/>
                <w:sz w:val="16"/>
                <w:szCs w:val="16"/>
              </w:rPr>
              <w:t xml:space="preserve">de </w:t>
            </w:r>
            <w:r w:rsidRPr="00AA0711">
              <w:rPr>
                <w:vanish/>
                <w:color w:val="58821E"/>
                <w:sz w:val="16"/>
                <w:szCs w:val="16"/>
              </w:rPr>
              <w:t xml:space="preserve">koptekst, </w:t>
            </w:r>
            <w:r w:rsidR="00FA0692" w:rsidRPr="00AA0711">
              <w:rPr>
                <w:vanish/>
                <w:color w:val="58821E"/>
                <w:sz w:val="16"/>
                <w:szCs w:val="16"/>
              </w:rPr>
              <w:t xml:space="preserve">hierboven </w:t>
            </w:r>
            <w:r w:rsidR="00FA0692">
              <w:rPr>
                <w:vanish/>
                <w:color w:val="58821E"/>
                <w:sz w:val="16"/>
                <w:szCs w:val="16"/>
              </w:rPr>
              <w:t>wijzigen of verwijderen.</w:t>
            </w:r>
          </w:p>
        </w:tc>
      </w:tr>
      <w:tr w:rsidR="00C45566" w:rsidRPr="00AA0711" w:rsidTr="00C04FC1">
        <w:trPr>
          <w:cantSplit/>
        </w:trPr>
        <w:tc>
          <w:tcPr>
            <w:tcW w:w="921" w:type="dxa"/>
            <w:vAlign w:val="bottom"/>
          </w:tcPr>
          <w:p w:rsidR="00C45566" w:rsidRPr="00141920" w:rsidRDefault="00C45566" w:rsidP="00C45566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 w:rsidRPr="00141920">
              <w:rPr>
                <w:lang w:val="nl-NL"/>
              </w:rPr>
              <w:t>Datum</w:t>
            </w:r>
          </w:p>
        </w:tc>
        <w:tc>
          <w:tcPr>
            <w:tcW w:w="7938" w:type="dxa"/>
            <w:gridSpan w:val="3"/>
            <w:vAlign w:val="bottom"/>
          </w:tcPr>
          <w:p w:rsidR="00C45566" w:rsidRPr="00AA0711" w:rsidRDefault="00C45566" w:rsidP="00C45566">
            <w:pPr>
              <w:rPr>
                <w:vanish/>
                <w:color w:val="58821E"/>
                <w:sz w:val="16"/>
                <w:szCs w:val="16"/>
              </w:rPr>
            </w:pPr>
          </w:p>
        </w:tc>
      </w:tr>
      <w:tr w:rsidR="00FA0692" w:rsidRPr="00141920" w:rsidTr="00C04FC1">
        <w:trPr>
          <w:cantSplit/>
        </w:trPr>
        <w:tc>
          <w:tcPr>
            <w:tcW w:w="3189" w:type="dxa"/>
            <w:gridSpan w:val="2"/>
            <w:vAlign w:val="bottom"/>
          </w:tcPr>
          <w:p w:rsidR="00FA0692" w:rsidRPr="00695A3A" w:rsidRDefault="00A433A3" w:rsidP="00695A3A">
            <w:pPr>
              <w:rPr>
                <w:rStyle w:val="Datumopmaakprofiel"/>
              </w:rPr>
            </w:pPr>
            <w:bookmarkStart w:id="4" w:name="bmDatum"/>
            <w:bookmarkEnd w:id="4"/>
            <w:r>
              <w:rPr>
                <w:rStyle w:val="Datumopmaakprofiel"/>
              </w:rPr>
              <w:t>12</w:t>
            </w:r>
            <w:r w:rsidR="00C04FC1">
              <w:rPr>
                <w:rStyle w:val="Datumopmaakprofiel"/>
              </w:rPr>
              <w:t xml:space="preserve"> juli 2018</w:t>
            </w:r>
          </w:p>
        </w:tc>
        <w:tc>
          <w:tcPr>
            <w:tcW w:w="5670" w:type="dxa"/>
            <w:gridSpan w:val="2"/>
            <w:vAlign w:val="bottom"/>
          </w:tcPr>
          <w:p w:rsidR="00FA0692" w:rsidRPr="00141920" w:rsidRDefault="00FA0692" w:rsidP="00223BF0">
            <w:pPr>
              <w:pStyle w:val="Voettekst"/>
              <w:tabs>
                <w:tab w:val="clear" w:pos="4536"/>
                <w:tab w:val="clear" w:pos="9072"/>
              </w:tabs>
              <w:spacing w:line="240" w:lineRule="atLeast"/>
            </w:pPr>
            <w:r w:rsidRPr="00AA0711">
              <w:rPr>
                <w:vanish/>
                <w:color w:val="58821E"/>
                <w:szCs w:val="16"/>
              </w:rPr>
              <w:t xml:space="preserve">Datum komt terug in de voettekst, </w:t>
            </w:r>
            <w:r>
              <w:rPr>
                <w:vanish/>
                <w:color w:val="58821E"/>
                <w:szCs w:val="16"/>
              </w:rPr>
              <w:t>hiernaast aanpassen</w:t>
            </w:r>
          </w:p>
        </w:tc>
      </w:tr>
      <w:tr w:rsidR="00C45566" w:rsidRPr="00141920" w:rsidTr="00C04FC1">
        <w:trPr>
          <w:cantSplit/>
        </w:trPr>
        <w:tc>
          <w:tcPr>
            <w:tcW w:w="921" w:type="dxa"/>
            <w:vAlign w:val="bottom"/>
          </w:tcPr>
          <w:p w:rsidR="00C45566" w:rsidRPr="00141920" w:rsidRDefault="00C45566" w:rsidP="00C45566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 w:rsidRPr="00141920">
              <w:rPr>
                <w:lang w:val="nl-NL"/>
              </w:rPr>
              <w:t>Versie</w:t>
            </w:r>
          </w:p>
        </w:tc>
        <w:tc>
          <w:tcPr>
            <w:tcW w:w="7938" w:type="dxa"/>
            <w:gridSpan w:val="3"/>
            <w:vAlign w:val="bottom"/>
          </w:tcPr>
          <w:p w:rsidR="00C45566" w:rsidRPr="00141920" w:rsidRDefault="00C45566" w:rsidP="00C45566">
            <w:pPr>
              <w:rPr>
                <w:sz w:val="16"/>
                <w:szCs w:val="16"/>
              </w:rPr>
            </w:pPr>
          </w:p>
        </w:tc>
      </w:tr>
      <w:tr w:rsidR="00FA0692" w:rsidRPr="00141920" w:rsidTr="00C04FC1">
        <w:trPr>
          <w:cantSplit/>
        </w:trPr>
        <w:tc>
          <w:tcPr>
            <w:tcW w:w="3189" w:type="dxa"/>
            <w:gridSpan w:val="2"/>
            <w:vAlign w:val="bottom"/>
          </w:tcPr>
          <w:p w:rsidR="00FA0692" w:rsidRPr="006A1E7F" w:rsidRDefault="00A433A3" w:rsidP="006A1E7F">
            <w:pPr>
              <w:rPr>
                <w:rStyle w:val="Versieopmaak"/>
              </w:rPr>
            </w:pPr>
            <w:bookmarkStart w:id="5" w:name="bmVersie"/>
            <w:bookmarkEnd w:id="5"/>
            <w:r>
              <w:rPr>
                <w:rStyle w:val="Versieopmaak"/>
              </w:rPr>
              <w:t>0.2</w:t>
            </w:r>
          </w:p>
        </w:tc>
        <w:tc>
          <w:tcPr>
            <w:tcW w:w="5670" w:type="dxa"/>
            <w:gridSpan w:val="2"/>
            <w:vAlign w:val="bottom"/>
          </w:tcPr>
          <w:p w:rsidR="00FA0692" w:rsidRPr="00141920" w:rsidRDefault="00FA0692" w:rsidP="00223BF0">
            <w:pPr>
              <w:pStyle w:val="Voettekst"/>
              <w:tabs>
                <w:tab w:val="clear" w:pos="4536"/>
                <w:tab w:val="clear" w:pos="9072"/>
              </w:tabs>
              <w:spacing w:line="240" w:lineRule="atLeast"/>
            </w:pPr>
            <w:r w:rsidRPr="00AA0711">
              <w:rPr>
                <w:vanish/>
                <w:color w:val="58821E"/>
                <w:szCs w:val="16"/>
              </w:rPr>
              <w:t xml:space="preserve">Versie komt terug in de voettekst, </w:t>
            </w:r>
            <w:r>
              <w:rPr>
                <w:vanish/>
                <w:color w:val="58821E"/>
                <w:szCs w:val="16"/>
              </w:rPr>
              <w:t xml:space="preserve"> hiernaast  het nummer aanpassen.</w:t>
            </w:r>
          </w:p>
        </w:tc>
      </w:tr>
      <w:tr w:rsidR="00EF06A5" w:rsidRPr="00141920" w:rsidTr="00C04FC1">
        <w:trPr>
          <w:cantSplit/>
          <w:trHeight w:hRule="exact" w:val="313"/>
        </w:trPr>
        <w:tc>
          <w:tcPr>
            <w:tcW w:w="8859" w:type="dxa"/>
            <w:gridSpan w:val="4"/>
            <w:vAlign w:val="bottom"/>
          </w:tcPr>
          <w:p w:rsidR="00EF06A5" w:rsidRPr="00141920" w:rsidRDefault="00C04FC1" w:rsidP="00955D1E">
            <w:pPr>
              <w:spacing w:line="20" w:lineRule="exact"/>
              <w:rPr>
                <w:color w:val="FFFFFF"/>
              </w:rPr>
            </w:pPr>
            <w:bookmarkStart w:id="6" w:name="bmOpdrachtgever"/>
            <w:bookmarkStart w:id="7" w:name="bmVerspreiding"/>
            <w:bookmarkStart w:id="8" w:name="bmDirectie"/>
            <w:bookmarkStart w:id="9" w:name="bmAfdeling"/>
            <w:bookmarkStart w:id="10" w:name="bmAuteurs"/>
            <w:bookmarkStart w:id="11" w:name="bmStatus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color w:val="FFFFFF"/>
              </w:rPr>
              <w:t>ConceptKadaster LV BAGKlantcontactcenterGeo- en Vastgoedinformatie en Advies</w:t>
            </w:r>
          </w:p>
        </w:tc>
      </w:tr>
      <w:tr w:rsidR="00607D36" w:rsidRPr="00141920" w:rsidTr="00C04FC1">
        <w:trPr>
          <w:cantSplit/>
          <w:trHeight w:hRule="exact" w:val="313"/>
        </w:trPr>
        <w:tc>
          <w:tcPr>
            <w:tcW w:w="8859" w:type="dxa"/>
            <w:gridSpan w:val="4"/>
            <w:vAlign w:val="bottom"/>
          </w:tcPr>
          <w:p w:rsidR="00607D36" w:rsidRPr="00141920" w:rsidRDefault="00607D36" w:rsidP="00955D1E">
            <w:pPr>
              <w:spacing w:line="20" w:lineRule="exact"/>
              <w:rPr>
                <w:color w:val="FFFFFF"/>
              </w:rPr>
            </w:pPr>
          </w:p>
        </w:tc>
      </w:tr>
    </w:tbl>
    <w:p w:rsidR="00EF06A5" w:rsidRPr="00AA0711" w:rsidRDefault="00EF06A5" w:rsidP="00AA0711">
      <w:pPr>
        <w:rPr>
          <w:vanish/>
          <w:color w:val="58821E"/>
          <w:sz w:val="16"/>
          <w:szCs w:val="16"/>
        </w:rPr>
      </w:pPr>
      <w:r w:rsidRPr="00AA0711">
        <w:rPr>
          <w:vanish/>
          <w:color w:val="58821E"/>
          <w:sz w:val="16"/>
          <w:szCs w:val="16"/>
        </w:rPr>
        <w:t xml:space="preserve">Verborgen, grijze of groene tekst weergeven of verbergen met de knop ‘weergeven/verbergen’ </w:t>
      </w:r>
      <w:r w:rsidR="00C04FC1" w:rsidRPr="00AA0711">
        <w:rPr>
          <w:noProof/>
          <w:vanish/>
          <w:color w:val="58821E"/>
          <w:sz w:val="16"/>
          <w:szCs w:val="16"/>
          <w:lang w:eastAsia="nl-NL"/>
        </w:rPr>
        <w:drawing>
          <wp:inline distT="0" distB="0" distL="0" distR="0">
            <wp:extent cx="238125" cy="2286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711">
        <w:rPr>
          <w:vanish/>
          <w:color w:val="58821E"/>
          <w:sz w:val="16"/>
          <w:szCs w:val="16"/>
        </w:rPr>
        <w:br/>
      </w:r>
      <w:r w:rsidR="00864895" w:rsidRPr="00AA0711">
        <w:rPr>
          <w:vanish/>
          <w:color w:val="58821E"/>
          <w:sz w:val="16"/>
          <w:szCs w:val="16"/>
        </w:rPr>
        <w:t xml:space="preserve">Na gebruik </w:t>
      </w:r>
      <w:r w:rsidRPr="00AA0711">
        <w:rPr>
          <w:vanish/>
          <w:color w:val="58821E"/>
          <w:sz w:val="16"/>
          <w:szCs w:val="16"/>
        </w:rPr>
        <w:t>compleet verwijderen</w:t>
      </w:r>
      <w:r w:rsidR="00864895" w:rsidRPr="00AA0711">
        <w:rPr>
          <w:vanish/>
          <w:color w:val="58821E"/>
          <w:sz w:val="16"/>
          <w:szCs w:val="16"/>
        </w:rPr>
        <w:t>!!</w:t>
      </w:r>
    </w:p>
    <w:p w:rsidR="00451606" w:rsidRPr="00141920" w:rsidRDefault="00451606">
      <w:pPr>
        <w:pStyle w:val="Koptekst"/>
        <w:tabs>
          <w:tab w:val="clear" w:pos="4536"/>
          <w:tab w:val="clear" w:pos="9072"/>
        </w:tabs>
      </w:pPr>
    </w:p>
    <w:p w:rsidR="00451606" w:rsidRPr="00141920" w:rsidRDefault="00451606">
      <w:pPr>
        <w:pStyle w:val="Koptekst"/>
        <w:tabs>
          <w:tab w:val="clear" w:pos="4536"/>
          <w:tab w:val="clear" w:pos="9072"/>
        </w:tabs>
        <w:sectPr w:rsidR="00451606" w:rsidRPr="00141920" w:rsidSect="00EC2CA0">
          <w:footerReference w:type="default" r:id="rId9"/>
          <w:headerReference w:type="first" r:id="rId10"/>
          <w:pgSz w:w="11906" w:h="16838" w:code="9"/>
          <w:pgMar w:top="2835" w:right="1134" w:bottom="1701" w:left="1701" w:header="851" w:footer="851" w:gutter="0"/>
          <w:cols w:space="708"/>
          <w:titlePg/>
        </w:sectPr>
      </w:pPr>
    </w:p>
    <w:p w:rsidR="00FA0692" w:rsidRPr="00141920" w:rsidRDefault="00FA0692" w:rsidP="00FA0692">
      <w:pPr>
        <w:pStyle w:val="Kopgroot0"/>
      </w:pPr>
      <w:r>
        <w:lastRenderedPageBreak/>
        <w:t>Versiehistorie</w:t>
      </w:r>
    </w:p>
    <w:p w:rsidR="00FA0692" w:rsidRPr="00524694" w:rsidRDefault="00FA0692" w:rsidP="00FA0692">
      <w:pPr>
        <w:rPr>
          <w:vanish/>
          <w:color w:val="58821E"/>
          <w:sz w:val="16"/>
          <w:szCs w:val="16"/>
        </w:rPr>
      </w:pPr>
      <w:r w:rsidRPr="00524694">
        <w:rPr>
          <w:vanish/>
          <w:color w:val="58821E"/>
          <w:sz w:val="16"/>
          <w:szCs w:val="16"/>
        </w:rPr>
        <w:t xml:space="preserve">Versiehistorie alleen toevoegen als dit voor de klant zinvol is. </w:t>
      </w:r>
      <w:r>
        <w:rPr>
          <w:vanish/>
          <w:color w:val="58821E"/>
          <w:sz w:val="16"/>
          <w:szCs w:val="16"/>
        </w:rPr>
        <w:t>Hou de l</w:t>
      </w:r>
      <w:r w:rsidRPr="00524694">
        <w:rPr>
          <w:vanish/>
          <w:color w:val="58821E"/>
          <w:sz w:val="16"/>
          <w:szCs w:val="16"/>
        </w:rPr>
        <w:t>ijst kort!</w:t>
      </w:r>
      <w:r>
        <w:rPr>
          <w:vanish/>
          <w:color w:val="58821E"/>
          <w:sz w:val="16"/>
          <w:szCs w:val="16"/>
        </w:rPr>
        <w:t xml:space="preserve"> (erg oude wijzigingen niet meer vermelden).</w:t>
      </w:r>
    </w:p>
    <w:p w:rsidR="00FA0692" w:rsidRPr="00B3513C" w:rsidRDefault="00FA0692" w:rsidP="00FA0692">
      <w:pPr>
        <w:rPr>
          <w:vanish/>
          <w:color w:val="58821E"/>
          <w:sz w:val="16"/>
          <w:szCs w:val="16"/>
        </w:rPr>
      </w:pPr>
      <w:r w:rsidRPr="00524694">
        <w:rPr>
          <w:vanish/>
          <w:color w:val="58821E"/>
          <w:sz w:val="16"/>
          <w:szCs w:val="16"/>
        </w:rPr>
        <w:t xml:space="preserve">Als </w:t>
      </w:r>
      <w:r>
        <w:rPr>
          <w:vanish/>
          <w:color w:val="58821E"/>
          <w:sz w:val="16"/>
          <w:szCs w:val="16"/>
        </w:rPr>
        <w:t xml:space="preserve">versiehistorie </w:t>
      </w:r>
      <w:r w:rsidRPr="00524694">
        <w:rPr>
          <w:vanish/>
          <w:color w:val="58821E"/>
          <w:sz w:val="16"/>
          <w:szCs w:val="16"/>
        </w:rPr>
        <w:t xml:space="preserve">niet </w:t>
      </w:r>
      <w:r>
        <w:rPr>
          <w:vanish/>
          <w:color w:val="58821E"/>
          <w:sz w:val="16"/>
          <w:szCs w:val="16"/>
        </w:rPr>
        <w:t xml:space="preserve"> wordt </w:t>
      </w:r>
      <w:r w:rsidRPr="00524694">
        <w:rPr>
          <w:vanish/>
          <w:color w:val="58821E"/>
          <w:sz w:val="16"/>
          <w:szCs w:val="16"/>
        </w:rPr>
        <w:t>gebruikt</w:t>
      </w:r>
      <w:r>
        <w:rPr>
          <w:vanish/>
          <w:color w:val="58821E"/>
          <w:sz w:val="16"/>
          <w:szCs w:val="16"/>
        </w:rPr>
        <w:t>,</w:t>
      </w:r>
      <w:r w:rsidRPr="00524694">
        <w:rPr>
          <w:vanish/>
          <w:color w:val="58821E"/>
          <w:sz w:val="16"/>
          <w:szCs w:val="16"/>
        </w:rPr>
        <w:t xml:space="preserve"> </w:t>
      </w:r>
      <w:r>
        <w:rPr>
          <w:vanish/>
          <w:color w:val="58821E"/>
          <w:sz w:val="16"/>
          <w:szCs w:val="16"/>
        </w:rPr>
        <w:t>deze pagina</w:t>
      </w:r>
      <w:r w:rsidRPr="00524694">
        <w:rPr>
          <w:vanish/>
          <w:color w:val="58821E"/>
          <w:sz w:val="16"/>
          <w:szCs w:val="16"/>
        </w:rPr>
        <w:t xml:space="preserve"> </w:t>
      </w:r>
      <w:r>
        <w:rPr>
          <w:vanish/>
          <w:color w:val="58821E"/>
          <w:sz w:val="16"/>
          <w:szCs w:val="16"/>
        </w:rPr>
        <w:t>verwijderen. (selecteer vanaf de kop tot en met Pagina-einde. en druk op Delete.)</w:t>
      </w:r>
    </w:p>
    <w:tbl>
      <w:tblPr>
        <w:tblStyle w:val="StandaardtabelKadaster"/>
        <w:tblW w:w="8859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065"/>
        <w:gridCol w:w="1117"/>
        <w:gridCol w:w="1474"/>
        <w:gridCol w:w="5203"/>
      </w:tblGrid>
      <w:tr w:rsidR="00FA0692" w:rsidRPr="00141920" w:rsidTr="00C04FC1">
        <w:tc>
          <w:tcPr>
            <w:tcW w:w="1065" w:type="dxa"/>
            <w:vAlign w:val="bottom"/>
          </w:tcPr>
          <w:p w:rsidR="00FA0692" w:rsidRDefault="00FA0692" w:rsidP="00C270C9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117" w:type="dxa"/>
            <w:vAlign w:val="bottom"/>
          </w:tcPr>
          <w:p w:rsidR="00FA0692" w:rsidRDefault="00FA0692" w:rsidP="00C270C9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474" w:type="dxa"/>
            <w:vAlign w:val="bottom"/>
          </w:tcPr>
          <w:p w:rsidR="00FA0692" w:rsidRPr="00141920" w:rsidRDefault="00FA0692" w:rsidP="00C270C9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>
              <w:rPr>
                <w:lang w:val="nl-NL"/>
              </w:rPr>
              <w:t xml:space="preserve">locatie </w:t>
            </w:r>
          </w:p>
        </w:tc>
        <w:tc>
          <w:tcPr>
            <w:tcW w:w="5203" w:type="dxa"/>
            <w:vAlign w:val="bottom"/>
          </w:tcPr>
          <w:p w:rsidR="00FA0692" w:rsidRPr="003D684D" w:rsidRDefault="00FA0692" w:rsidP="00C270C9">
            <w:pPr>
              <w:pStyle w:val="tussenkopje"/>
              <w:framePr w:hSpace="0" w:wrap="auto" w:vAnchor="margin" w:hAnchor="text" w:yAlign="inline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</w:tr>
      <w:tr w:rsidR="00FA0692" w:rsidRPr="00C158CD" w:rsidTr="00C04FC1">
        <w:tc>
          <w:tcPr>
            <w:tcW w:w="1065" w:type="dxa"/>
            <w:vAlign w:val="bottom"/>
          </w:tcPr>
          <w:p w:rsidR="00FA0692" w:rsidRDefault="009126D8" w:rsidP="00C270C9">
            <w:r>
              <w:t>0.1</w:t>
            </w:r>
          </w:p>
        </w:tc>
        <w:tc>
          <w:tcPr>
            <w:tcW w:w="1117" w:type="dxa"/>
            <w:vAlign w:val="bottom"/>
          </w:tcPr>
          <w:p w:rsidR="00FA0692" w:rsidRDefault="00044DD2" w:rsidP="00C270C9">
            <w:r>
              <w:t>06/07/2018</w:t>
            </w:r>
          </w:p>
        </w:tc>
        <w:tc>
          <w:tcPr>
            <w:tcW w:w="1474" w:type="dxa"/>
            <w:vAlign w:val="bottom"/>
          </w:tcPr>
          <w:p w:rsidR="00FA0692" w:rsidRDefault="00FA0692" w:rsidP="00C270C9"/>
        </w:tc>
        <w:tc>
          <w:tcPr>
            <w:tcW w:w="5203" w:type="dxa"/>
            <w:vAlign w:val="bottom"/>
          </w:tcPr>
          <w:p w:rsidR="00FA0692" w:rsidRDefault="00FA0692" w:rsidP="00C270C9"/>
        </w:tc>
      </w:tr>
      <w:tr w:rsidR="00FA0692" w:rsidRPr="00C158CD" w:rsidTr="00C04FC1">
        <w:tc>
          <w:tcPr>
            <w:tcW w:w="1065" w:type="dxa"/>
            <w:vAlign w:val="bottom"/>
          </w:tcPr>
          <w:p w:rsidR="00FA0692" w:rsidRDefault="00A433A3" w:rsidP="00C270C9">
            <w:r>
              <w:t>0.2</w:t>
            </w:r>
          </w:p>
        </w:tc>
        <w:tc>
          <w:tcPr>
            <w:tcW w:w="1117" w:type="dxa"/>
            <w:vAlign w:val="bottom"/>
          </w:tcPr>
          <w:p w:rsidR="00FA0692" w:rsidRDefault="00A433A3" w:rsidP="00C270C9">
            <w:r>
              <w:t>12/07/2018</w:t>
            </w:r>
          </w:p>
        </w:tc>
        <w:tc>
          <w:tcPr>
            <w:tcW w:w="1474" w:type="dxa"/>
            <w:vAlign w:val="bottom"/>
          </w:tcPr>
          <w:p w:rsidR="00FA0692" w:rsidRDefault="00FA0692" w:rsidP="00C270C9"/>
        </w:tc>
        <w:tc>
          <w:tcPr>
            <w:tcW w:w="5203" w:type="dxa"/>
            <w:vAlign w:val="bottom"/>
          </w:tcPr>
          <w:p w:rsidR="00FA0692" w:rsidRDefault="00FA0692" w:rsidP="00C270C9"/>
        </w:tc>
      </w:tr>
      <w:tr w:rsidR="00FA0692" w:rsidRPr="00C158CD" w:rsidTr="00C04FC1">
        <w:tc>
          <w:tcPr>
            <w:tcW w:w="1065" w:type="dxa"/>
            <w:vAlign w:val="bottom"/>
          </w:tcPr>
          <w:p w:rsidR="00FA0692" w:rsidRDefault="00FA0692" w:rsidP="00C270C9"/>
        </w:tc>
        <w:tc>
          <w:tcPr>
            <w:tcW w:w="1117" w:type="dxa"/>
            <w:vAlign w:val="bottom"/>
          </w:tcPr>
          <w:p w:rsidR="00FA0692" w:rsidRDefault="00FA0692" w:rsidP="00C270C9"/>
        </w:tc>
        <w:tc>
          <w:tcPr>
            <w:tcW w:w="1474" w:type="dxa"/>
            <w:vAlign w:val="bottom"/>
          </w:tcPr>
          <w:p w:rsidR="00FA0692" w:rsidRDefault="00FA0692" w:rsidP="00C270C9"/>
        </w:tc>
        <w:tc>
          <w:tcPr>
            <w:tcW w:w="5203" w:type="dxa"/>
            <w:vAlign w:val="bottom"/>
          </w:tcPr>
          <w:p w:rsidR="00FA0692" w:rsidRDefault="00FA0692" w:rsidP="00C270C9"/>
        </w:tc>
      </w:tr>
      <w:tr w:rsidR="00FA0692" w:rsidRPr="00C158CD" w:rsidTr="00C04FC1">
        <w:tc>
          <w:tcPr>
            <w:tcW w:w="1065" w:type="dxa"/>
            <w:vAlign w:val="bottom"/>
          </w:tcPr>
          <w:p w:rsidR="00FA0692" w:rsidRDefault="00FA0692" w:rsidP="00C270C9"/>
        </w:tc>
        <w:tc>
          <w:tcPr>
            <w:tcW w:w="1117" w:type="dxa"/>
            <w:vAlign w:val="bottom"/>
          </w:tcPr>
          <w:p w:rsidR="00FA0692" w:rsidRDefault="00FA0692" w:rsidP="00C270C9"/>
        </w:tc>
        <w:tc>
          <w:tcPr>
            <w:tcW w:w="1474" w:type="dxa"/>
            <w:vAlign w:val="bottom"/>
          </w:tcPr>
          <w:p w:rsidR="00FA0692" w:rsidRDefault="00FA0692" w:rsidP="00C270C9"/>
        </w:tc>
        <w:tc>
          <w:tcPr>
            <w:tcW w:w="5203" w:type="dxa"/>
            <w:vAlign w:val="bottom"/>
          </w:tcPr>
          <w:p w:rsidR="00FA0692" w:rsidRDefault="00FA0692" w:rsidP="00C270C9"/>
        </w:tc>
      </w:tr>
      <w:tr w:rsidR="00FA0692" w:rsidRPr="00C158CD" w:rsidTr="00C04FC1">
        <w:tc>
          <w:tcPr>
            <w:tcW w:w="1065" w:type="dxa"/>
            <w:vAlign w:val="bottom"/>
          </w:tcPr>
          <w:p w:rsidR="00FA0692" w:rsidRDefault="00FA0692" w:rsidP="00C270C9"/>
        </w:tc>
        <w:tc>
          <w:tcPr>
            <w:tcW w:w="1117" w:type="dxa"/>
            <w:vAlign w:val="bottom"/>
          </w:tcPr>
          <w:p w:rsidR="00FA0692" w:rsidRDefault="00FA0692" w:rsidP="00C270C9"/>
        </w:tc>
        <w:tc>
          <w:tcPr>
            <w:tcW w:w="1474" w:type="dxa"/>
            <w:vAlign w:val="bottom"/>
          </w:tcPr>
          <w:p w:rsidR="00FA0692" w:rsidRDefault="00FA0692" w:rsidP="00C270C9"/>
        </w:tc>
        <w:tc>
          <w:tcPr>
            <w:tcW w:w="5203" w:type="dxa"/>
            <w:vAlign w:val="bottom"/>
          </w:tcPr>
          <w:p w:rsidR="00FA0692" w:rsidRDefault="00FA0692" w:rsidP="00C270C9"/>
        </w:tc>
      </w:tr>
    </w:tbl>
    <w:p w:rsidR="00FA0692" w:rsidRDefault="00FA0692" w:rsidP="00F25646">
      <w:pPr>
        <w:pStyle w:val="Kopgroot"/>
      </w:pPr>
    </w:p>
    <w:p w:rsidR="00451606" w:rsidRPr="00141920" w:rsidRDefault="00FA0692" w:rsidP="00F25646">
      <w:pPr>
        <w:pStyle w:val="Kopgroot"/>
      </w:pPr>
      <w:bookmarkStart w:id="12" w:name="_GoBack"/>
      <w:bookmarkEnd w:id="12"/>
      <w:r>
        <w:br w:type="page"/>
      </w:r>
      <w:r w:rsidR="00451606" w:rsidRPr="00141920">
        <w:lastRenderedPageBreak/>
        <w:t>Inhoudsopgave</w:t>
      </w:r>
    </w:p>
    <w:p w:rsidR="00451606" w:rsidRPr="00141920" w:rsidRDefault="00451606" w:rsidP="007D4085"/>
    <w:bookmarkStart w:id="13" w:name="bmInhoudsopgave"/>
    <w:bookmarkEnd w:id="13"/>
    <w:p w:rsidR="00B11691" w:rsidRDefault="00B11691">
      <w:pPr>
        <w:pStyle w:val="Inhopg1"/>
        <w:rPr>
          <w:rFonts w:asciiTheme="minorHAnsi" w:eastAsiaTheme="minorEastAsia" w:hAnsiTheme="minorHAnsi" w:cstheme="minorBidi"/>
          <w:b w:val="0"/>
          <w:bCs w:val="0"/>
          <w:snapToGrid/>
          <w:color w:val="auto"/>
          <w:kern w:val="0"/>
          <w:sz w:val="22"/>
          <w:szCs w:val="22"/>
          <w:lang w:eastAsia="nl-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9170396" w:history="1">
        <w:r w:rsidRPr="00B71B21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snapToGrid/>
            <w:color w:val="auto"/>
            <w:kern w:val="0"/>
            <w:sz w:val="22"/>
            <w:szCs w:val="22"/>
            <w:lang w:eastAsia="nl-NL"/>
          </w:rPr>
          <w:tab/>
        </w:r>
        <w:r w:rsidRPr="00B71B21">
          <w:rPr>
            <w:rStyle w:val="Hyperlink"/>
          </w:rPr>
          <w:t>LVBAG Swagger API documentatie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_Toc519170396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11691" w:rsidRDefault="001A14A5">
      <w:pPr>
        <w:pStyle w:val="Inhopg2"/>
        <w:rPr>
          <w:rFonts w:asciiTheme="minorHAnsi" w:eastAsiaTheme="minorEastAsia" w:hAnsiTheme="minorHAnsi" w:cstheme="minorBidi"/>
          <w:snapToGrid/>
          <w:color w:val="auto"/>
          <w:kern w:val="0"/>
          <w:sz w:val="22"/>
          <w:szCs w:val="22"/>
          <w:lang w:eastAsia="nl-NL"/>
        </w:rPr>
      </w:pPr>
      <w:hyperlink w:anchor="_Toc519170397" w:history="1">
        <w:r w:rsidR="00B11691" w:rsidRPr="00B71B21">
          <w:rPr>
            <w:rStyle w:val="Hyperlink"/>
          </w:rPr>
          <w:t>1.1</w:t>
        </w:r>
        <w:r w:rsidR="00B11691">
          <w:rPr>
            <w:rFonts w:asciiTheme="minorHAnsi" w:eastAsiaTheme="minorEastAsia" w:hAnsiTheme="minorHAnsi" w:cstheme="minorBidi"/>
            <w:snapToGrid/>
            <w:color w:val="auto"/>
            <w:kern w:val="0"/>
            <w:sz w:val="22"/>
            <w:szCs w:val="22"/>
            <w:lang w:eastAsia="nl-NL"/>
          </w:rPr>
          <w:tab/>
        </w:r>
        <w:r w:rsidR="00B11691" w:rsidRPr="00B71B21">
          <w:rPr>
            <w:rStyle w:val="Hyperlink"/>
          </w:rPr>
          <w:t>Wat is een API?</w:t>
        </w:r>
        <w:r w:rsidR="00B11691">
          <w:rPr>
            <w:webHidden/>
          </w:rPr>
          <w:tab/>
        </w:r>
        <w:r w:rsidR="00B11691">
          <w:rPr>
            <w:webHidden/>
          </w:rPr>
          <w:fldChar w:fldCharType="begin"/>
        </w:r>
        <w:r w:rsidR="00B11691">
          <w:rPr>
            <w:webHidden/>
          </w:rPr>
          <w:instrText xml:space="preserve"> PAGEREF _Toc519170397 \h </w:instrText>
        </w:r>
        <w:r w:rsidR="00B11691">
          <w:rPr>
            <w:webHidden/>
          </w:rPr>
        </w:r>
        <w:r w:rsidR="00B11691">
          <w:rPr>
            <w:webHidden/>
          </w:rPr>
          <w:fldChar w:fldCharType="separate"/>
        </w:r>
        <w:r w:rsidR="00B11691">
          <w:rPr>
            <w:webHidden/>
          </w:rPr>
          <w:t>4</w:t>
        </w:r>
        <w:r w:rsidR="00B11691">
          <w:rPr>
            <w:webHidden/>
          </w:rPr>
          <w:fldChar w:fldCharType="end"/>
        </w:r>
      </w:hyperlink>
    </w:p>
    <w:p w:rsidR="00B11691" w:rsidRDefault="001A14A5">
      <w:pPr>
        <w:pStyle w:val="Inhopg3"/>
        <w:rPr>
          <w:rFonts w:asciiTheme="minorHAnsi" w:eastAsiaTheme="minorEastAsia" w:hAnsiTheme="minorHAnsi" w:cstheme="minorBidi"/>
          <w:snapToGrid/>
          <w:color w:val="auto"/>
          <w:kern w:val="0"/>
          <w:sz w:val="22"/>
          <w:szCs w:val="22"/>
          <w:lang w:eastAsia="nl-NL"/>
        </w:rPr>
      </w:pPr>
      <w:hyperlink w:anchor="_Toc519170398" w:history="1">
        <w:r w:rsidR="00B11691" w:rsidRPr="00B71B21">
          <w:rPr>
            <w:rStyle w:val="Hyperlink"/>
          </w:rPr>
          <w:t>1.1.1</w:t>
        </w:r>
        <w:r w:rsidR="00B11691">
          <w:rPr>
            <w:rFonts w:asciiTheme="minorHAnsi" w:eastAsiaTheme="minorEastAsia" w:hAnsiTheme="minorHAnsi" w:cstheme="minorBidi"/>
            <w:snapToGrid/>
            <w:color w:val="auto"/>
            <w:kern w:val="0"/>
            <w:sz w:val="22"/>
            <w:szCs w:val="22"/>
            <w:lang w:eastAsia="nl-NL"/>
          </w:rPr>
          <w:tab/>
        </w:r>
        <w:r w:rsidR="00B11691" w:rsidRPr="00B71B21">
          <w:rPr>
            <w:rStyle w:val="Hyperlink"/>
          </w:rPr>
          <w:t>Algemeen</w:t>
        </w:r>
        <w:r w:rsidR="00B11691">
          <w:rPr>
            <w:webHidden/>
          </w:rPr>
          <w:tab/>
        </w:r>
        <w:r w:rsidR="00B11691">
          <w:rPr>
            <w:webHidden/>
          </w:rPr>
          <w:fldChar w:fldCharType="begin"/>
        </w:r>
        <w:r w:rsidR="00B11691">
          <w:rPr>
            <w:webHidden/>
          </w:rPr>
          <w:instrText xml:space="preserve"> PAGEREF _Toc519170398 \h </w:instrText>
        </w:r>
        <w:r w:rsidR="00B11691">
          <w:rPr>
            <w:webHidden/>
          </w:rPr>
        </w:r>
        <w:r w:rsidR="00B11691">
          <w:rPr>
            <w:webHidden/>
          </w:rPr>
          <w:fldChar w:fldCharType="separate"/>
        </w:r>
        <w:r w:rsidR="00B11691">
          <w:rPr>
            <w:webHidden/>
          </w:rPr>
          <w:t>4</w:t>
        </w:r>
        <w:r w:rsidR="00B11691">
          <w:rPr>
            <w:webHidden/>
          </w:rPr>
          <w:fldChar w:fldCharType="end"/>
        </w:r>
      </w:hyperlink>
    </w:p>
    <w:p w:rsidR="00B11691" w:rsidRDefault="001A14A5">
      <w:pPr>
        <w:pStyle w:val="Inhopg3"/>
        <w:rPr>
          <w:rFonts w:asciiTheme="minorHAnsi" w:eastAsiaTheme="minorEastAsia" w:hAnsiTheme="minorHAnsi" w:cstheme="minorBidi"/>
          <w:snapToGrid/>
          <w:color w:val="auto"/>
          <w:kern w:val="0"/>
          <w:sz w:val="22"/>
          <w:szCs w:val="22"/>
          <w:lang w:eastAsia="nl-NL"/>
        </w:rPr>
      </w:pPr>
      <w:hyperlink w:anchor="_Toc519170399" w:history="1">
        <w:r w:rsidR="00B11691" w:rsidRPr="00B71B21">
          <w:rPr>
            <w:rStyle w:val="Hyperlink"/>
          </w:rPr>
          <w:t>1.1.2</w:t>
        </w:r>
        <w:r w:rsidR="00B11691">
          <w:rPr>
            <w:rFonts w:asciiTheme="minorHAnsi" w:eastAsiaTheme="minorEastAsia" w:hAnsiTheme="minorHAnsi" w:cstheme="minorBidi"/>
            <w:snapToGrid/>
            <w:color w:val="auto"/>
            <w:kern w:val="0"/>
            <w:sz w:val="22"/>
            <w:szCs w:val="22"/>
            <w:lang w:eastAsia="nl-NL"/>
          </w:rPr>
          <w:tab/>
        </w:r>
        <w:r w:rsidR="00B11691" w:rsidRPr="00B71B21">
          <w:rPr>
            <w:rStyle w:val="Hyperlink"/>
          </w:rPr>
          <w:t>RESTful API</w:t>
        </w:r>
        <w:r w:rsidR="00B11691">
          <w:rPr>
            <w:webHidden/>
          </w:rPr>
          <w:tab/>
        </w:r>
        <w:r w:rsidR="00B11691">
          <w:rPr>
            <w:webHidden/>
          </w:rPr>
          <w:fldChar w:fldCharType="begin"/>
        </w:r>
        <w:r w:rsidR="00B11691">
          <w:rPr>
            <w:webHidden/>
          </w:rPr>
          <w:instrText xml:space="preserve"> PAGEREF _Toc519170399 \h </w:instrText>
        </w:r>
        <w:r w:rsidR="00B11691">
          <w:rPr>
            <w:webHidden/>
          </w:rPr>
        </w:r>
        <w:r w:rsidR="00B11691">
          <w:rPr>
            <w:webHidden/>
          </w:rPr>
          <w:fldChar w:fldCharType="separate"/>
        </w:r>
        <w:r w:rsidR="00B11691">
          <w:rPr>
            <w:webHidden/>
          </w:rPr>
          <w:t>4</w:t>
        </w:r>
        <w:r w:rsidR="00B11691">
          <w:rPr>
            <w:webHidden/>
          </w:rPr>
          <w:fldChar w:fldCharType="end"/>
        </w:r>
      </w:hyperlink>
    </w:p>
    <w:p w:rsidR="00B11691" w:rsidRDefault="001A14A5">
      <w:pPr>
        <w:pStyle w:val="Inhopg2"/>
        <w:rPr>
          <w:rFonts w:asciiTheme="minorHAnsi" w:eastAsiaTheme="minorEastAsia" w:hAnsiTheme="minorHAnsi" w:cstheme="minorBidi"/>
          <w:snapToGrid/>
          <w:color w:val="auto"/>
          <w:kern w:val="0"/>
          <w:sz w:val="22"/>
          <w:szCs w:val="22"/>
          <w:lang w:eastAsia="nl-NL"/>
        </w:rPr>
      </w:pPr>
      <w:hyperlink w:anchor="_Toc519170400" w:history="1">
        <w:r w:rsidR="00B11691" w:rsidRPr="00B71B21">
          <w:rPr>
            <w:rStyle w:val="Hyperlink"/>
          </w:rPr>
          <w:t>1.2</w:t>
        </w:r>
        <w:r w:rsidR="00B11691">
          <w:rPr>
            <w:rFonts w:asciiTheme="minorHAnsi" w:eastAsiaTheme="minorEastAsia" w:hAnsiTheme="minorHAnsi" w:cstheme="minorBidi"/>
            <w:snapToGrid/>
            <w:color w:val="auto"/>
            <w:kern w:val="0"/>
            <w:sz w:val="22"/>
            <w:szCs w:val="22"/>
            <w:lang w:eastAsia="nl-NL"/>
          </w:rPr>
          <w:tab/>
        </w:r>
        <w:r w:rsidR="00B11691" w:rsidRPr="00B71B21">
          <w:rPr>
            <w:rStyle w:val="Hyperlink"/>
          </w:rPr>
          <w:t>Wat is Swagger?</w:t>
        </w:r>
        <w:r w:rsidR="00B11691">
          <w:rPr>
            <w:webHidden/>
          </w:rPr>
          <w:tab/>
        </w:r>
        <w:r w:rsidR="00B11691">
          <w:rPr>
            <w:webHidden/>
          </w:rPr>
          <w:fldChar w:fldCharType="begin"/>
        </w:r>
        <w:r w:rsidR="00B11691">
          <w:rPr>
            <w:webHidden/>
          </w:rPr>
          <w:instrText xml:space="preserve"> PAGEREF _Toc519170400 \h </w:instrText>
        </w:r>
        <w:r w:rsidR="00B11691">
          <w:rPr>
            <w:webHidden/>
          </w:rPr>
        </w:r>
        <w:r w:rsidR="00B11691">
          <w:rPr>
            <w:webHidden/>
          </w:rPr>
          <w:fldChar w:fldCharType="separate"/>
        </w:r>
        <w:r w:rsidR="00B11691">
          <w:rPr>
            <w:webHidden/>
          </w:rPr>
          <w:t>5</w:t>
        </w:r>
        <w:r w:rsidR="00B11691">
          <w:rPr>
            <w:webHidden/>
          </w:rPr>
          <w:fldChar w:fldCharType="end"/>
        </w:r>
      </w:hyperlink>
    </w:p>
    <w:p w:rsidR="00B11691" w:rsidRDefault="001A14A5">
      <w:pPr>
        <w:pStyle w:val="Inhopg2"/>
        <w:rPr>
          <w:rFonts w:asciiTheme="minorHAnsi" w:eastAsiaTheme="minorEastAsia" w:hAnsiTheme="minorHAnsi" w:cstheme="minorBidi"/>
          <w:snapToGrid/>
          <w:color w:val="auto"/>
          <w:kern w:val="0"/>
          <w:sz w:val="22"/>
          <w:szCs w:val="22"/>
          <w:lang w:eastAsia="nl-NL"/>
        </w:rPr>
      </w:pPr>
      <w:hyperlink w:anchor="_Toc519170401" w:history="1">
        <w:r w:rsidR="00B11691" w:rsidRPr="00B71B21">
          <w:rPr>
            <w:rStyle w:val="Hyperlink"/>
          </w:rPr>
          <w:t>1.3</w:t>
        </w:r>
        <w:r w:rsidR="00B11691">
          <w:rPr>
            <w:rFonts w:asciiTheme="minorHAnsi" w:eastAsiaTheme="minorEastAsia" w:hAnsiTheme="minorHAnsi" w:cstheme="minorBidi"/>
            <w:snapToGrid/>
            <w:color w:val="auto"/>
            <w:kern w:val="0"/>
            <w:sz w:val="22"/>
            <w:szCs w:val="22"/>
            <w:lang w:eastAsia="nl-NL"/>
          </w:rPr>
          <w:tab/>
        </w:r>
        <w:r w:rsidR="00B11691" w:rsidRPr="00B71B21">
          <w:rPr>
            <w:rStyle w:val="Hyperlink"/>
          </w:rPr>
          <w:t>Voorbeelden LVBAG conformiteitstoets Swagger API documentatie</w:t>
        </w:r>
        <w:r w:rsidR="00B11691">
          <w:rPr>
            <w:webHidden/>
          </w:rPr>
          <w:tab/>
        </w:r>
        <w:r w:rsidR="00B11691">
          <w:rPr>
            <w:webHidden/>
          </w:rPr>
          <w:fldChar w:fldCharType="begin"/>
        </w:r>
        <w:r w:rsidR="00B11691">
          <w:rPr>
            <w:webHidden/>
          </w:rPr>
          <w:instrText xml:space="preserve"> PAGEREF _Toc519170401 \h </w:instrText>
        </w:r>
        <w:r w:rsidR="00B11691">
          <w:rPr>
            <w:webHidden/>
          </w:rPr>
        </w:r>
        <w:r w:rsidR="00B11691">
          <w:rPr>
            <w:webHidden/>
          </w:rPr>
          <w:fldChar w:fldCharType="separate"/>
        </w:r>
        <w:r w:rsidR="00B11691">
          <w:rPr>
            <w:webHidden/>
          </w:rPr>
          <w:t>5</w:t>
        </w:r>
        <w:r w:rsidR="00B11691">
          <w:rPr>
            <w:webHidden/>
          </w:rPr>
          <w:fldChar w:fldCharType="end"/>
        </w:r>
      </w:hyperlink>
    </w:p>
    <w:p w:rsidR="00451606" w:rsidRPr="00141920" w:rsidRDefault="00B11691" w:rsidP="008B7E1D">
      <w:pPr>
        <w:pStyle w:val="Verzendlijst"/>
      </w:pPr>
      <w:r>
        <w:rPr>
          <w:noProof/>
          <w:color w:val="00387D"/>
          <w:sz w:val="18"/>
          <w:lang w:val="nl-NL"/>
        </w:rPr>
        <w:fldChar w:fldCharType="end"/>
      </w:r>
    </w:p>
    <w:p w:rsidR="00451606" w:rsidRPr="00141920" w:rsidRDefault="00451606" w:rsidP="007D4085"/>
    <w:p w:rsidR="00451606" w:rsidRPr="00141920" w:rsidRDefault="00451606">
      <w:pPr>
        <w:pStyle w:val="Koptekst"/>
        <w:tabs>
          <w:tab w:val="clear" w:pos="4536"/>
          <w:tab w:val="clear" w:pos="9072"/>
        </w:tabs>
        <w:sectPr w:rsidR="00451606" w:rsidRPr="00141920" w:rsidSect="0024466A">
          <w:footerReference w:type="default" r:id="rId11"/>
          <w:headerReference w:type="first" r:id="rId12"/>
          <w:footerReference w:type="first" r:id="rId13"/>
          <w:pgSz w:w="11906" w:h="16838" w:code="9"/>
          <w:pgMar w:top="2835" w:right="1134" w:bottom="1701" w:left="1701" w:header="851" w:footer="851" w:gutter="0"/>
          <w:cols w:space="708"/>
          <w:titlePg/>
        </w:sectPr>
      </w:pPr>
    </w:p>
    <w:p w:rsidR="00024D6F" w:rsidRDefault="009A6681" w:rsidP="00024D6F">
      <w:pPr>
        <w:pStyle w:val="Kop1"/>
        <w:numPr>
          <w:ilvl w:val="0"/>
          <w:numId w:val="2"/>
        </w:numPr>
      </w:pPr>
      <w:bookmarkStart w:id="14" w:name="_Toc498316301"/>
      <w:bookmarkStart w:id="15" w:name="_Toc519170396"/>
      <w:bookmarkEnd w:id="14"/>
      <w:r>
        <w:lastRenderedPageBreak/>
        <w:t>LVBAG Swagger API documentatie</w:t>
      </w:r>
      <w:bookmarkEnd w:id="15"/>
    </w:p>
    <w:p w:rsidR="00441DC1" w:rsidRPr="00441DC1" w:rsidRDefault="00441DC1" w:rsidP="00441DC1">
      <w:pPr>
        <w:rPr>
          <w:lang w:val="nl"/>
        </w:rPr>
      </w:pPr>
    </w:p>
    <w:p w:rsidR="00024D6F" w:rsidRPr="00141920" w:rsidRDefault="009A6681" w:rsidP="00024D6F">
      <w:pPr>
        <w:pStyle w:val="Kop2"/>
        <w:numPr>
          <w:ilvl w:val="1"/>
          <w:numId w:val="2"/>
        </w:numPr>
      </w:pPr>
      <w:bookmarkStart w:id="16" w:name="_Toc519170397"/>
      <w:r>
        <w:t>Wat is een API?</w:t>
      </w:r>
      <w:bookmarkEnd w:id="16"/>
    </w:p>
    <w:p w:rsidR="00024D6F" w:rsidRDefault="009A6681" w:rsidP="00024D6F">
      <w:pPr>
        <w:pStyle w:val="Kop3"/>
        <w:numPr>
          <w:ilvl w:val="2"/>
          <w:numId w:val="2"/>
        </w:numPr>
      </w:pPr>
      <w:bookmarkStart w:id="17" w:name="_Toc519170398"/>
      <w:r>
        <w:t>Algemeen</w:t>
      </w:r>
      <w:bookmarkEnd w:id="17"/>
    </w:p>
    <w:p w:rsidR="005752D4" w:rsidRDefault="005752D4" w:rsidP="005752D4">
      <w:pPr>
        <w:rPr>
          <w:lang w:val="nl"/>
        </w:rPr>
      </w:pPr>
    </w:p>
    <w:p w:rsidR="00117D75" w:rsidRDefault="005752D4" w:rsidP="005752D4">
      <w:pPr>
        <w:rPr>
          <w:lang w:val="nl"/>
        </w:rPr>
      </w:pPr>
      <w:r>
        <w:rPr>
          <w:lang w:val="nl"/>
        </w:rPr>
        <w:t xml:space="preserve">API staat voor Application Programming Interface. Een API is een </w:t>
      </w:r>
      <w:r w:rsidR="00797D44">
        <w:rPr>
          <w:lang w:val="nl"/>
        </w:rPr>
        <w:t xml:space="preserve">applicatie </w:t>
      </w:r>
      <w:r>
        <w:rPr>
          <w:lang w:val="nl"/>
        </w:rPr>
        <w:t>aanspreekpunt waar vragen naartoe gestuurd kunnen worden door een computer programma</w:t>
      </w:r>
      <w:r w:rsidR="000E0923">
        <w:rPr>
          <w:lang w:val="nl"/>
        </w:rPr>
        <w:t>. De</w:t>
      </w:r>
      <w:r>
        <w:rPr>
          <w:lang w:val="nl"/>
        </w:rPr>
        <w:t xml:space="preserve"> API voert op basis van de vraag één of meerdere handelingen uit en stuurt vervolgens een antwoord terug. </w:t>
      </w:r>
      <w:r w:rsidR="00797D44">
        <w:rPr>
          <w:lang w:val="nl"/>
        </w:rPr>
        <w:t xml:space="preserve">Een API is niet gebonden aan een specifieke programmeer taal. </w:t>
      </w:r>
      <w:r>
        <w:rPr>
          <w:lang w:val="nl"/>
        </w:rPr>
        <w:t xml:space="preserve">De communicatie over het netwerk gebeurt </w:t>
      </w:r>
      <w:r w:rsidR="006A4CA1">
        <w:rPr>
          <w:lang w:val="nl"/>
        </w:rPr>
        <w:t>op basis van een protocol. Een protocol is een verzameling afspraken over hoe er gecommuniceerd wordt. In veel gevallen wordt het HTTP protocol gebruikt.</w:t>
      </w:r>
      <w:r w:rsidR="00117D75">
        <w:rPr>
          <w:lang w:val="nl"/>
        </w:rPr>
        <w:t xml:space="preserve"> </w:t>
      </w:r>
    </w:p>
    <w:p w:rsidR="005535AB" w:rsidRDefault="00117D75" w:rsidP="005752D4">
      <w:pPr>
        <w:rPr>
          <w:lang w:val="nl"/>
        </w:rPr>
      </w:pPr>
      <w:r>
        <w:rPr>
          <w:lang w:val="nl"/>
        </w:rPr>
        <w:t xml:space="preserve">HTTP staat voor Hypertext Transfer Protocol. HTTP is een textueel protocol gebaseerd op een ‘request’ en een ‘response’. </w:t>
      </w:r>
      <w:r w:rsidR="005535AB">
        <w:rPr>
          <w:lang w:val="nl"/>
        </w:rPr>
        <w:t>Hieronder een voorbeeld van een HTTP GET ‘request’:</w:t>
      </w:r>
    </w:p>
    <w:p w:rsidR="001516B6" w:rsidRDefault="001516B6" w:rsidP="005752D4">
      <w:pPr>
        <w:rPr>
          <w:lang w:val="nl"/>
        </w:rPr>
      </w:pPr>
    </w:p>
    <w:p w:rsidR="001516B6" w:rsidRPr="00E4213C" w:rsidRDefault="001516B6" w:rsidP="005752D4">
      <w:pPr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ab/>
        <w:t>GET /index.html HTTP/1.1</w:t>
      </w:r>
    </w:p>
    <w:p w:rsidR="001516B6" w:rsidRPr="00E4213C" w:rsidRDefault="001516B6" w:rsidP="005752D4">
      <w:pPr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ab/>
        <w:t>Host: www.example.com</w:t>
      </w:r>
    </w:p>
    <w:p w:rsidR="005535AB" w:rsidRPr="004A5252" w:rsidRDefault="005535AB" w:rsidP="005752D4"/>
    <w:p w:rsidR="00117D75" w:rsidRDefault="001516B6" w:rsidP="005752D4">
      <w:pPr>
        <w:rPr>
          <w:lang w:val="nl"/>
        </w:rPr>
      </w:pPr>
      <w:r w:rsidRPr="001516B6">
        <w:t>Dit voorbeeld vraagt de HTML pagina index.html op van de server</w:t>
      </w:r>
      <w:r w:rsidR="001256AD">
        <w:t xml:space="preserve"> met</w:t>
      </w:r>
      <w:r w:rsidRPr="001516B6">
        <w:t xml:space="preserve"> de hostnaam www en domein naam example.com. </w:t>
      </w:r>
      <w:r>
        <w:t>Ook wordt de versie van het protocol meegegeven. De HTTP ‘method’ GET geeft aan dat er data opgevraagd wordt. Naast GET zijn er nog een aantal andere HTTP ‘methods’.</w:t>
      </w:r>
      <w:r w:rsidR="00491920">
        <w:t xml:space="preserve"> </w:t>
      </w:r>
      <w:r w:rsidR="00117D75">
        <w:rPr>
          <w:lang w:val="nl"/>
        </w:rPr>
        <w:t xml:space="preserve">Voor meer informatie over het HTTP protocol kunt u de volgende link volgen: </w:t>
      </w:r>
      <w:hyperlink r:id="rId14" w:history="1">
        <w:r w:rsidR="006719E0" w:rsidRPr="004D2CEB">
          <w:rPr>
            <w:rStyle w:val="Hyperlink"/>
            <w:lang w:val="nl"/>
          </w:rPr>
          <w:t>https://en.wikipedia.org/wiki/Hypertext_Transfer_Protocol</w:t>
        </w:r>
      </w:hyperlink>
      <w:r w:rsidR="00117D75">
        <w:rPr>
          <w:lang w:val="nl"/>
        </w:rPr>
        <w:t>.</w:t>
      </w:r>
    </w:p>
    <w:p w:rsidR="00117D75" w:rsidRPr="005752D4" w:rsidRDefault="00117D75" w:rsidP="005752D4">
      <w:pPr>
        <w:rPr>
          <w:lang w:val="nl"/>
        </w:rPr>
      </w:pPr>
    </w:p>
    <w:p w:rsidR="006A4CA1" w:rsidRDefault="006A4CA1" w:rsidP="006A4CA1">
      <w:pPr>
        <w:pStyle w:val="Kop3"/>
        <w:numPr>
          <w:ilvl w:val="2"/>
          <w:numId w:val="2"/>
        </w:numPr>
      </w:pPr>
      <w:bookmarkStart w:id="18" w:name="_Toc519170399"/>
      <w:r>
        <w:t>RESTful API</w:t>
      </w:r>
      <w:bookmarkEnd w:id="18"/>
    </w:p>
    <w:p w:rsidR="00DF1E6A" w:rsidRDefault="00DF1E6A" w:rsidP="00DF1E6A">
      <w:pPr>
        <w:rPr>
          <w:lang w:val="nl"/>
        </w:rPr>
      </w:pPr>
    </w:p>
    <w:p w:rsidR="001516B6" w:rsidRDefault="00DF1E6A" w:rsidP="00DF1E6A">
      <w:pPr>
        <w:rPr>
          <w:lang w:val="nl"/>
        </w:rPr>
      </w:pPr>
      <w:r>
        <w:rPr>
          <w:lang w:val="nl"/>
        </w:rPr>
        <w:t xml:space="preserve">REST staat voor Representational State Transfer. RESTful API’s maken gebruik van het HTTP protocol. Met behulp van de URL en de HTTP ‘method’ wordt het ‘request’ opgebouwd. </w:t>
      </w:r>
      <w:r w:rsidR="006719E0">
        <w:rPr>
          <w:lang w:val="nl"/>
        </w:rPr>
        <w:t xml:space="preserve">In een RESTful API’s staat ieder ‘request’ op zichzelf. Er wordt geen ‘state’ bijgehouden. </w:t>
      </w:r>
      <w:r w:rsidR="007D1260">
        <w:rPr>
          <w:lang w:val="nl"/>
        </w:rPr>
        <w:t xml:space="preserve">Dit betekend dat de API geen informatie over voorgaande ‘requests’ bijhoudt. </w:t>
      </w:r>
      <w:r>
        <w:rPr>
          <w:lang w:val="nl"/>
        </w:rPr>
        <w:t>Op basis van het ‘request’ ‘weet’ de ontvanger (de API) welke handeling uitgevoerd moet worden. Vervolgens wordt er een ‘response’ terug gestuurd met een HTTP status code en evertueel een ‘body’.</w:t>
      </w:r>
      <w:r w:rsidR="005535AB">
        <w:rPr>
          <w:lang w:val="nl"/>
        </w:rPr>
        <w:t xml:space="preserve"> Voorbeelden van HTTP status codes zijn: 200 (OK), 400 (bad request). In de ‘body’</w:t>
      </w:r>
      <w:r w:rsidR="001516B6">
        <w:rPr>
          <w:lang w:val="nl"/>
        </w:rPr>
        <w:t xml:space="preserve"> staat de data van het </w:t>
      </w:r>
      <w:r w:rsidR="004A5252">
        <w:rPr>
          <w:lang w:val="nl"/>
        </w:rPr>
        <w:t>‘</w:t>
      </w:r>
      <w:r w:rsidR="001516B6">
        <w:rPr>
          <w:lang w:val="nl"/>
        </w:rPr>
        <w:t>response</w:t>
      </w:r>
      <w:r w:rsidR="004A5252">
        <w:rPr>
          <w:lang w:val="nl"/>
        </w:rPr>
        <w:t>’</w:t>
      </w:r>
      <w:r w:rsidR="001516B6">
        <w:rPr>
          <w:lang w:val="nl"/>
        </w:rPr>
        <w:t>.</w:t>
      </w:r>
      <w:r w:rsidR="006719E0">
        <w:rPr>
          <w:lang w:val="nl"/>
        </w:rPr>
        <w:t xml:space="preserve"> </w:t>
      </w:r>
      <w:r w:rsidR="001516B6">
        <w:rPr>
          <w:lang w:val="nl"/>
        </w:rPr>
        <w:t>Een voorbeeld van een RESTful ‘</w:t>
      </w:r>
      <w:r w:rsidR="006719E0">
        <w:rPr>
          <w:lang w:val="nl"/>
        </w:rPr>
        <w:t>reque</w:t>
      </w:r>
      <w:r w:rsidR="001516B6">
        <w:rPr>
          <w:lang w:val="nl"/>
        </w:rPr>
        <w:t>st’</w:t>
      </w:r>
      <w:r w:rsidR="006719E0">
        <w:rPr>
          <w:lang w:val="nl"/>
        </w:rPr>
        <w:t xml:space="preserve"> i</w:t>
      </w:r>
      <w:r w:rsidR="001516B6">
        <w:rPr>
          <w:lang w:val="nl"/>
        </w:rPr>
        <w:t>s het opslaan van een persoon:</w:t>
      </w:r>
    </w:p>
    <w:p w:rsidR="001516B6" w:rsidRDefault="001516B6" w:rsidP="00DF1E6A">
      <w:pPr>
        <w:rPr>
          <w:lang w:val="nl"/>
        </w:rPr>
      </w:pPr>
    </w:p>
    <w:p w:rsidR="001516B6" w:rsidRPr="004A5252" w:rsidRDefault="009331AF" w:rsidP="00DF1E6A">
      <w:pPr>
        <w:rPr>
          <w:color w:val="767171" w:themeColor="background2" w:themeShade="80"/>
          <w:lang w:val="en-US"/>
        </w:rPr>
      </w:pPr>
      <w:r w:rsidRPr="00E4213C">
        <w:rPr>
          <w:color w:val="767171" w:themeColor="background2" w:themeShade="80"/>
          <w:lang w:val="nl"/>
        </w:rPr>
        <w:tab/>
      </w:r>
      <w:r w:rsidRPr="004A5252">
        <w:rPr>
          <w:color w:val="767171" w:themeColor="background2" w:themeShade="80"/>
          <w:lang w:val="en-US"/>
        </w:rPr>
        <w:t>POST /people/ HTTP/1.1</w:t>
      </w:r>
    </w:p>
    <w:p w:rsidR="009331AF" w:rsidRPr="004A5252" w:rsidRDefault="009331AF" w:rsidP="00DF1E6A">
      <w:pPr>
        <w:rPr>
          <w:color w:val="767171" w:themeColor="background2" w:themeShade="80"/>
          <w:lang w:val="en-US"/>
        </w:rPr>
      </w:pPr>
      <w:r w:rsidRPr="004A5252">
        <w:rPr>
          <w:color w:val="767171" w:themeColor="background2" w:themeShade="80"/>
          <w:lang w:val="en-US"/>
        </w:rPr>
        <w:tab/>
        <w:t>host: www.people.com</w:t>
      </w:r>
    </w:p>
    <w:p w:rsidR="009331AF" w:rsidRPr="004A5252" w:rsidRDefault="009331AF" w:rsidP="00DF1E6A">
      <w:pPr>
        <w:rPr>
          <w:lang w:val="en-US"/>
        </w:rPr>
      </w:pPr>
    </w:p>
    <w:p w:rsidR="006A4CA1" w:rsidRDefault="009331AF" w:rsidP="006A4CA1">
      <w:pPr>
        <w:rPr>
          <w:lang w:val="nl"/>
        </w:rPr>
      </w:pPr>
      <w:r>
        <w:rPr>
          <w:lang w:val="nl"/>
        </w:rPr>
        <w:t>Met de volgende ‘request’ body</w:t>
      </w:r>
      <w:r w:rsidR="00E4213C">
        <w:rPr>
          <w:lang w:val="nl"/>
        </w:rPr>
        <w:t xml:space="preserve"> (in JSON ‘format’)</w:t>
      </w:r>
      <w:r>
        <w:rPr>
          <w:lang w:val="nl"/>
        </w:rPr>
        <w:t>:</w:t>
      </w:r>
    </w:p>
    <w:p w:rsidR="009331AF" w:rsidRDefault="009331AF" w:rsidP="006A4CA1">
      <w:pPr>
        <w:rPr>
          <w:lang w:val="nl"/>
        </w:rPr>
      </w:pPr>
    </w:p>
    <w:p w:rsidR="009331AF" w:rsidRPr="00E4213C" w:rsidRDefault="009331AF" w:rsidP="009331AF">
      <w:pPr>
        <w:ind w:firstLine="720"/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>{</w:t>
      </w:r>
    </w:p>
    <w:p w:rsidR="009331AF" w:rsidRPr="00E4213C" w:rsidRDefault="009331AF" w:rsidP="006A4CA1">
      <w:pPr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ab/>
      </w:r>
      <w:r w:rsidRPr="00E4213C">
        <w:rPr>
          <w:color w:val="767171" w:themeColor="background2" w:themeShade="80"/>
          <w:lang w:val="nl"/>
        </w:rPr>
        <w:tab/>
        <w:t>“name”: “Henk”,</w:t>
      </w:r>
    </w:p>
    <w:p w:rsidR="009331AF" w:rsidRPr="00E4213C" w:rsidRDefault="009331AF" w:rsidP="006A4CA1">
      <w:pPr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ab/>
      </w:r>
      <w:r w:rsidRPr="00E4213C">
        <w:rPr>
          <w:color w:val="767171" w:themeColor="background2" w:themeShade="80"/>
          <w:lang w:val="nl"/>
        </w:rPr>
        <w:tab/>
        <w:t>“age”: 35</w:t>
      </w:r>
    </w:p>
    <w:p w:rsidR="009331AF" w:rsidRPr="00E4213C" w:rsidRDefault="009331AF" w:rsidP="009331AF">
      <w:pPr>
        <w:ind w:firstLine="680"/>
        <w:rPr>
          <w:color w:val="767171" w:themeColor="background2" w:themeShade="80"/>
          <w:lang w:val="nl"/>
        </w:rPr>
      </w:pPr>
      <w:r w:rsidRPr="00E4213C">
        <w:rPr>
          <w:color w:val="767171" w:themeColor="background2" w:themeShade="80"/>
          <w:lang w:val="nl"/>
        </w:rPr>
        <w:t>}</w:t>
      </w:r>
    </w:p>
    <w:p w:rsidR="009331AF" w:rsidRDefault="009331AF" w:rsidP="009331AF">
      <w:pPr>
        <w:ind w:firstLine="680"/>
        <w:rPr>
          <w:lang w:val="nl"/>
        </w:rPr>
      </w:pPr>
    </w:p>
    <w:p w:rsidR="00024D6F" w:rsidRPr="00141920" w:rsidRDefault="009A6681" w:rsidP="00024D6F">
      <w:pPr>
        <w:pStyle w:val="Kop2"/>
        <w:rPr>
          <w:lang w:val="nl-NL"/>
        </w:rPr>
      </w:pPr>
      <w:bookmarkStart w:id="19" w:name="_Toc519170400"/>
      <w:r>
        <w:rPr>
          <w:lang w:val="nl-NL"/>
        </w:rPr>
        <w:lastRenderedPageBreak/>
        <w:t>Wat is Swagger?</w:t>
      </w:r>
      <w:bookmarkEnd w:id="19"/>
    </w:p>
    <w:p w:rsidR="00250FB2" w:rsidRDefault="00250FB2" w:rsidP="00250FB2"/>
    <w:p w:rsidR="009331AF" w:rsidRDefault="009331AF" w:rsidP="00250FB2">
      <w:pPr>
        <w:rPr>
          <w:lang w:val="nl"/>
        </w:rPr>
      </w:pPr>
      <w:r>
        <w:t xml:space="preserve">Swagger is een tool waarmee een API documentatie web pagina gemaakt kan worden. In de </w:t>
      </w:r>
      <w:r w:rsidR="00441DC1">
        <w:t>documentatie</w:t>
      </w:r>
      <w:r>
        <w:t xml:space="preserve"> wordt weergegeven welke mogelijkheden door de API geboden worden. Ook is het mogelijk op met behulp van de web pagina API ‘requests’ uit te proberen.</w:t>
      </w:r>
    </w:p>
    <w:p w:rsidR="009A6681" w:rsidRDefault="009A6681" w:rsidP="009A6681">
      <w:pPr>
        <w:pStyle w:val="Kop2"/>
        <w:rPr>
          <w:lang w:val="nl-NL"/>
        </w:rPr>
      </w:pPr>
      <w:bookmarkStart w:id="20" w:name="_Toc519170401"/>
      <w:r>
        <w:rPr>
          <w:lang w:val="nl-NL"/>
        </w:rPr>
        <w:t xml:space="preserve">Voorbeelden LVBAG conformiteitstoets </w:t>
      </w:r>
      <w:r w:rsidR="00D53C04">
        <w:rPr>
          <w:lang w:val="nl-NL"/>
        </w:rPr>
        <w:t xml:space="preserve">Swagger </w:t>
      </w:r>
      <w:r>
        <w:rPr>
          <w:lang w:val="nl-NL"/>
        </w:rPr>
        <w:t>API documentatie</w:t>
      </w:r>
      <w:bookmarkEnd w:id="20"/>
    </w:p>
    <w:p w:rsidR="00334D0E" w:rsidRDefault="00334D0E" w:rsidP="00334D0E"/>
    <w:p w:rsidR="00334D0E" w:rsidRPr="00334D0E" w:rsidRDefault="00334D0E" w:rsidP="00334D0E">
      <w:r>
        <w:t xml:space="preserve">Als de swagger pagina wordt geopend via de link </w:t>
      </w:r>
      <w:hyperlink r:id="rId15" w:history="1">
        <w:r w:rsidR="00E34FEB" w:rsidRPr="004D2CEB">
          <w:rPr>
            <w:rStyle w:val="Hyperlink"/>
          </w:rPr>
          <w:t>https://service30.kadaster.nl/lvbag/eto/bag-kgb/ct-admin-api/api/swagger-ui.html</w:t>
        </w:r>
      </w:hyperlink>
      <w:r>
        <w:t xml:space="preserve"> ziet het er </w:t>
      </w:r>
      <w:r w:rsidR="0091736B">
        <w:t>(</w:t>
      </w:r>
      <w:r w:rsidR="00E34FEB">
        <w:t>ongeveer</w:t>
      </w:r>
      <w:r w:rsidR="0091736B">
        <w:t>)</w:t>
      </w:r>
      <w:r w:rsidR="00E34FEB">
        <w:t xml:space="preserve"> </w:t>
      </w:r>
      <w:r>
        <w:t>als volgt uit:</w:t>
      </w:r>
    </w:p>
    <w:p w:rsidR="009A6681" w:rsidRDefault="009A6681" w:rsidP="00250FB2"/>
    <w:p w:rsidR="00E34FEB" w:rsidRDefault="00E34FEB" w:rsidP="00250FB2">
      <w:r>
        <w:rPr>
          <w:noProof/>
          <w:snapToGrid/>
          <w:lang w:eastAsia="nl-NL"/>
        </w:rPr>
        <w:drawing>
          <wp:inline distT="0" distB="0" distL="0" distR="0">
            <wp:extent cx="5760085" cy="28403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wagger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B" w:rsidRDefault="00E34FEB" w:rsidP="00250FB2"/>
    <w:p w:rsidR="00E34FEB" w:rsidRDefault="00E34FEB" w:rsidP="00250FB2">
      <w:r>
        <w:t>Hieronder een afbeelding met wat uitleg:</w:t>
      </w:r>
    </w:p>
    <w:p w:rsidR="00E34FEB" w:rsidRDefault="00E34FEB" w:rsidP="00250FB2"/>
    <w:p w:rsidR="00E34FEB" w:rsidRDefault="00E34FEB" w:rsidP="00250FB2">
      <w:r>
        <w:rPr>
          <w:noProof/>
          <w:snapToGrid/>
          <w:lang w:eastAsia="nl-NL"/>
        </w:rPr>
        <w:drawing>
          <wp:inline distT="0" distB="0" distL="0" distR="0">
            <wp:extent cx="5760085" cy="26511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wagger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B" w:rsidRDefault="00E34FEB" w:rsidP="00250FB2"/>
    <w:p w:rsidR="00E34FEB" w:rsidRDefault="00E34FEB" w:rsidP="00250FB2">
      <w:r>
        <w:t>De verschillende ‘requests’ kunnen open geklikt worden om meer details weer te geven:</w:t>
      </w:r>
    </w:p>
    <w:p w:rsidR="00CB2B2C" w:rsidRDefault="00CB2B2C" w:rsidP="00250FB2"/>
    <w:p w:rsidR="00CB2B2C" w:rsidRDefault="00CB2B2C" w:rsidP="00250FB2">
      <w:r>
        <w:rPr>
          <w:noProof/>
          <w:snapToGrid/>
          <w:lang w:eastAsia="nl-NL"/>
        </w:rPr>
        <w:drawing>
          <wp:inline distT="0" distB="0" distL="0" distR="0">
            <wp:extent cx="5760085" cy="47752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agger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EB" w:rsidRDefault="00E34FEB" w:rsidP="00250FB2"/>
    <w:p w:rsidR="00E34FEB" w:rsidRDefault="002131F7" w:rsidP="00250FB2">
      <w:r>
        <w:rPr>
          <w:noProof/>
          <w:snapToGrid/>
          <w:lang w:eastAsia="nl-NL"/>
        </w:rPr>
        <w:drawing>
          <wp:inline distT="0" distB="0" distL="0" distR="0">
            <wp:extent cx="5760085" cy="4643755"/>
            <wp:effectExtent l="0" t="0" r="0" b="444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wagger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F7" w:rsidRDefault="002131F7" w:rsidP="00250FB2"/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>
      <w:pPr>
        <w:rPr>
          <w:noProof/>
          <w:snapToGrid/>
          <w:lang w:eastAsia="nl-NL"/>
        </w:rPr>
      </w:pPr>
    </w:p>
    <w:p w:rsidR="00182875" w:rsidRDefault="00182875" w:rsidP="00250FB2"/>
    <w:p w:rsidR="00182875" w:rsidRDefault="00182875" w:rsidP="00250FB2"/>
    <w:p w:rsidR="00182875" w:rsidRDefault="002131F7" w:rsidP="00250FB2">
      <w:pPr>
        <w:rPr>
          <w:noProof/>
          <w:snapToGrid/>
          <w:lang w:eastAsia="nl-NL"/>
        </w:rPr>
      </w:pPr>
      <w:r>
        <w:t xml:space="preserve">Met de ‘Try it out’ knop kan een </w:t>
      </w:r>
      <w:r w:rsidR="00AB6620">
        <w:t>‘</w:t>
      </w:r>
      <w:r>
        <w:t>request</w:t>
      </w:r>
      <w:r w:rsidR="00AB6620">
        <w:t>’</w:t>
      </w:r>
      <w:r>
        <w:t xml:space="preserve"> uitgeprobeerd worden:</w:t>
      </w:r>
      <w:r w:rsidR="00182875" w:rsidRPr="00182875">
        <w:rPr>
          <w:noProof/>
          <w:snapToGrid/>
          <w:lang w:eastAsia="nl-NL"/>
        </w:rPr>
        <w:t xml:space="preserve"> </w:t>
      </w:r>
    </w:p>
    <w:p w:rsidR="00182875" w:rsidRDefault="00182875" w:rsidP="00250FB2">
      <w:pPr>
        <w:rPr>
          <w:noProof/>
          <w:snapToGrid/>
          <w:lang w:eastAsia="nl-NL"/>
        </w:rPr>
      </w:pPr>
    </w:p>
    <w:p w:rsidR="002131F7" w:rsidRDefault="00182875" w:rsidP="00250FB2">
      <w:r>
        <w:rPr>
          <w:noProof/>
          <w:snapToGrid/>
          <w:lang w:eastAsia="nl-NL"/>
        </w:rPr>
        <w:drawing>
          <wp:inline distT="0" distB="0" distL="0" distR="0" wp14:anchorId="38A6F698" wp14:editId="784F00B4">
            <wp:extent cx="5760085" cy="6073140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agger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1E" w:rsidRDefault="0011731E" w:rsidP="00250FB2"/>
    <w:p w:rsidR="002131F7" w:rsidRDefault="0011731E" w:rsidP="00250FB2">
      <w:r>
        <w:rPr>
          <w:noProof/>
          <w:snapToGrid/>
          <w:lang w:eastAsia="nl-NL"/>
        </w:rPr>
        <w:drawing>
          <wp:inline distT="0" distB="0" distL="0" distR="0" wp14:anchorId="2D5FE07F" wp14:editId="5234402D">
            <wp:extent cx="5266944" cy="2272607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agger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168" cy="22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F7">
        <w:t>.</w:t>
      </w:r>
    </w:p>
    <w:p w:rsidR="00CB2B2C" w:rsidRDefault="00CB2B2C" w:rsidP="00250FB2"/>
    <w:p w:rsidR="00CB2B2C" w:rsidRDefault="00CB2B2C" w:rsidP="00250FB2"/>
    <w:p w:rsidR="00E34FEB" w:rsidRPr="00E34FEB" w:rsidRDefault="00E34FEB" w:rsidP="00250FB2"/>
    <w:sectPr w:rsidR="00E34FEB" w:rsidRPr="00E34FEB" w:rsidSect="00FA4D41">
      <w:headerReference w:type="even" r:id="rId22"/>
      <w:headerReference w:type="default" r:id="rId23"/>
      <w:footerReference w:type="default" r:id="rId24"/>
      <w:headerReference w:type="first" r:id="rId25"/>
      <w:pgSz w:w="11906" w:h="16838" w:code="9"/>
      <w:pgMar w:top="2410" w:right="1134" w:bottom="1559" w:left="1701" w:header="851" w:footer="85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AC7" w:rsidRDefault="00DF2AC7">
      <w:r>
        <w:separator/>
      </w:r>
    </w:p>
    <w:p w:rsidR="00DF2AC7" w:rsidRDefault="00DF2AC7"/>
  </w:endnote>
  <w:endnote w:type="continuationSeparator" w:id="0">
    <w:p w:rsidR="00DF2AC7" w:rsidRDefault="00DF2AC7">
      <w:r>
        <w:continuationSeparator/>
      </w:r>
    </w:p>
    <w:p w:rsidR="00DF2AC7" w:rsidRDefault="00DF2A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ACA" w:rsidRPr="00513F95" w:rsidRDefault="00945ACE" w:rsidP="00A544D7">
    <w:pPr>
      <w:pStyle w:val="Voettekst"/>
      <w:tabs>
        <w:tab w:val="clear" w:pos="4536"/>
      </w:tabs>
      <w:rPr>
        <w:rFonts w:cs="Arial"/>
      </w:rPr>
    </w:pPr>
    <w:r>
      <w:rPr>
        <w:rFonts w:cs="Arial"/>
      </w:rPr>
      <w:t>Versie</w:t>
    </w:r>
    <w:r w:rsidR="003E0ACA" w:rsidRPr="00513F95">
      <w:rPr>
        <w:rFonts w:cs="Arial"/>
      </w:rPr>
      <w:t xml:space="preserve"> </w:t>
    </w:r>
    <w:r w:rsidR="003E0ACA" w:rsidRPr="00513F95">
      <w:rPr>
        <w:rFonts w:cs="Arial"/>
      </w:rPr>
      <w:fldChar w:fldCharType="begin"/>
    </w:r>
    <w:r w:rsidR="003E0ACA" w:rsidRPr="00513F95">
      <w:rPr>
        <w:rFonts w:cs="Arial"/>
      </w:rPr>
      <w:instrText xml:space="preserve"> STYLEREF Versie  \* MERGEFORMAT </w:instrText>
    </w:r>
    <w:r w:rsidR="003E0ACA" w:rsidRPr="00513F95">
      <w:rPr>
        <w:rFonts w:cs="Arial"/>
      </w:rPr>
      <w:fldChar w:fldCharType="separate"/>
    </w:r>
    <w:r w:rsidR="00C04FC1">
      <w:rPr>
        <w:rFonts w:cs="Arial"/>
        <w:b/>
        <w:bCs/>
        <w:noProof/>
      </w:rPr>
      <w:t>Fout! Geen tekst met de opgegeven stijl in het document.</w:t>
    </w:r>
    <w:r w:rsidR="003E0ACA" w:rsidRPr="00513F95">
      <w:rPr>
        <w:rFonts w:cs="Arial"/>
      </w:rPr>
      <w:fldChar w:fldCharType="end"/>
    </w:r>
    <w:r w:rsidR="003E0ACA" w:rsidRPr="00513F95">
      <w:rPr>
        <w:rFonts w:cs="Arial"/>
      </w:rPr>
      <w:t xml:space="preserve">  </w:t>
    </w:r>
    <w:r w:rsidR="003E0ACA" w:rsidRPr="00513F95">
      <w:rPr>
        <w:rStyle w:val="Paginanummer"/>
        <w:rFonts w:cs="Arial"/>
        <w:color w:val="70A426"/>
        <w:szCs w:val="16"/>
      </w:rPr>
      <w:sym w:font="Wingdings 2" w:char="F0BF"/>
    </w:r>
    <w:r w:rsidR="003E0ACA" w:rsidRPr="00513F95">
      <w:rPr>
        <w:rStyle w:val="Paginanummer"/>
        <w:rFonts w:cs="Arial"/>
        <w:color w:val="70A426"/>
        <w:szCs w:val="16"/>
      </w:rPr>
      <w:t xml:space="preserve">  </w:t>
    </w:r>
    <w:r w:rsidR="003E0ACA" w:rsidRPr="00513F95">
      <w:rPr>
        <w:rFonts w:cs="Arial"/>
      </w:rPr>
      <w:fldChar w:fldCharType="begin"/>
    </w:r>
    <w:r w:rsidR="003E0ACA" w:rsidRPr="00513F95">
      <w:rPr>
        <w:rFonts w:cs="Arial"/>
      </w:rPr>
      <w:instrText xml:space="preserve"> STYLEREF Datumopmaakprofiel  \* MERGEFORMAT </w:instrText>
    </w:r>
    <w:r w:rsidR="003E0ACA" w:rsidRPr="00513F95">
      <w:rPr>
        <w:rFonts w:cs="Arial"/>
      </w:rPr>
      <w:fldChar w:fldCharType="separate"/>
    </w:r>
    <w:r w:rsidR="00C04FC1">
      <w:rPr>
        <w:rFonts w:cs="Arial"/>
        <w:noProof/>
      </w:rPr>
      <w:t>6 juli 2018</w:t>
    </w:r>
    <w:r w:rsidR="003E0ACA" w:rsidRPr="00513F95">
      <w:rPr>
        <w:rFonts w:cs="Arial"/>
      </w:rPr>
      <w:fldChar w:fldCharType="end"/>
    </w:r>
    <w:r w:rsidR="003E0ACA" w:rsidRPr="00513F95">
      <w:rPr>
        <w:rFonts w:cs="Arial"/>
      </w:rPr>
      <w:t xml:space="preserve"> </w:t>
    </w:r>
    <w:r w:rsidR="003E0ACA" w:rsidRPr="00513F95">
      <w:rPr>
        <w:rFonts w:cs="Arial"/>
      </w:rPr>
      <w:tab/>
    </w:r>
    <w:r w:rsidR="003E0ACA" w:rsidRPr="00513F95">
      <w:rPr>
        <w:rFonts w:cs="Arial"/>
      </w:rPr>
      <w:fldChar w:fldCharType="begin"/>
    </w:r>
    <w:r w:rsidR="003E0ACA" w:rsidRPr="00513F95">
      <w:rPr>
        <w:rFonts w:cs="Arial"/>
      </w:rPr>
      <w:instrText xml:space="preserve"> PAGE  \* MERGEFORMAT </w:instrText>
    </w:r>
    <w:r w:rsidR="003E0ACA" w:rsidRPr="00513F95">
      <w:rPr>
        <w:rFonts w:cs="Arial"/>
      </w:rPr>
      <w:fldChar w:fldCharType="separate"/>
    </w:r>
    <w:r w:rsidR="00C04FC1">
      <w:rPr>
        <w:rFonts w:cs="Arial"/>
        <w:noProof/>
      </w:rPr>
      <w:t>1</w:t>
    </w:r>
    <w:r w:rsidR="003E0ACA" w:rsidRPr="00513F95">
      <w:rPr>
        <w:rFonts w:cs="Arial"/>
      </w:rPr>
      <w:fldChar w:fldCharType="end"/>
    </w:r>
    <w:r w:rsidR="003E0ACA" w:rsidRPr="00513F95">
      <w:rPr>
        <w:rFonts w:cs="Arial"/>
      </w:rPr>
      <w:t xml:space="preserve"> </w:t>
    </w:r>
    <w:r w:rsidR="003E0ACA" w:rsidRPr="00513F95">
      <w:rPr>
        <w:rFonts w:cs="Arial"/>
        <w:b/>
      </w:rPr>
      <w:t>/</w:t>
    </w:r>
    <w:r w:rsidR="003E0ACA" w:rsidRPr="00513F95">
      <w:rPr>
        <w:rFonts w:cs="Arial"/>
      </w:rPr>
      <w:t xml:space="preserve"> </w:t>
    </w:r>
    <w:r w:rsidR="003E0ACA" w:rsidRPr="00513F95">
      <w:rPr>
        <w:rStyle w:val="Paginanummer"/>
        <w:rFonts w:cs="Arial"/>
      </w:rPr>
      <w:fldChar w:fldCharType="begin"/>
    </w:r>
    <w:r w:rsidR="003E0ACA" w:rsidRPr="00513F95">
      <w:rPr>
        <w:rStyle w:val="Paginanummer"/>
        <w:rFonts w:cs="Arial"/>
      </w:rPr>
      <w:instrText xml:space="preserve"> NUMPAGES </w:instrText>
    </w:r>
    <w:r w:rsidR="003E0ACA" w:rsidRPr="00513F95">
      <w:rPr>
        <w:rStyle w:val="Paginanummer"/>
        <w:rFonts w:cs="Arial"/>
      </w:rPr>
      <w:fldChar w:fldCharType="separate"/>
    </w:r>
    <w:r w:rsidR="00C04FC1">
      <w:rPr>
        <w:rStyle w:val="Paginanummer"/>
        <w:rFonts w:cs="Arial"/>
        <w:noProof/>
      </w:rPr>
      <w:t>5</w:t>
    </w:r>
    <w:r w:rsidR="003E0ACA" w:rsidRPr="00513F95">
      <w:rPr>
        <w:rStyle w:val="Paginanummer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CA0" w:rsidRPr="00513F95" w:rsidRDefault="00EC2CA0" w:rsidP="00EC2CA0">
    <w:pPr>
      <w:pStyle w:val="Voettekst"/>
      <w:tabs>
        <w:tab w:val="clear" w:pos="4536"/>
      </w:tabs>
      <w:rPr>
        <w:rFonts w:cs="Arial"/>
      </w:rPr>
    </w:pPr>
    <w:r>
      <w:rPr>
        <w:rFonts w:cs="Arial"/>
      </w:rPr>
      <w:t>Versie</w:t>
    </w:r>
    <w:r w:rsidRPr="00513F95">
      <w:rPr>
        <w:rFonts w:cs="Arial"/>
      </w:rPr>
      <w:t xml:space="preserve">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Versie</w:instrText>
    </w:r>
    <w:r w:rsidR="006A1E7F">
      <w:rPr>
        <w:rFonts w:cs="Arial"/>
      </w:rPr>
      <w:instrText>opmaak</w:instrText>
    </w:r>
    <w:r w:rsidRPr="00513F95">
      <w:rPr>
        <w:rFonts w:cs="Arial"/>
      </w:rPr>
      <w:instrText xml:space="preserve">  \* MERGEFORMAT </w:instrText>
    </w:r>
    <w:r w:rsidRPr="00513F95">
      <w:rPr>
        <w:rFonts w:cs="Arial"/>
      </w:rPr>
      <w:fldChar w:fldCharType="separate"/>
    </w:r>
    <w:r w:rsidR="001A14A5">
      <w:rPr>
        <w:rFonts w:cs="Arial"/>
        <w:noProof/>
      </w:rPr>
      <w:t>0.2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 </w:t>
    </w:r>
    <w:r w:rsidRPr="00513F95">
      <w:rPr>
        <w:rStyle w:val="Paginanummer"/>
        <w:rFonts w:cs="Arial"/>
        <w:color w:val="70A426"/>
        <w:szCs w:val="16"/>
      </w:rPr>
      <w:sym w:font="Wingdings 2" w:char="F0BF"/>
    </w:r>
    <w:r w:rsidRPr="00513F95">
      <w:rPr>
        <w:rStyle w:val="Paginanummer"/>
        <w:rFonts w:cs="Arial"/>
        <w:color w:val="70A426"/>
        <w:szCs w:val="16"/>
      </w:rPr>
      <w:t xml:space="preserve"> 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Datumopmaakprofiel  \* MERGEFORMAT </w:instrText>
    </w:r>
    <w:r w:rsidRPr="00513F95">
      <w:rPr>
        <w:rFonts w:cs="Arial"/>
      </w:rPr>
      <w:fldChar w:fldCharType="separate"/>
    </w:r>
    <w:r w:rsidR="001A14A5">
      <w:rPr>
        <w:rFonts w:cs="Arial"/>
        <w:noProof/>
      </w:rPr>
      <w:t>12 juli 2018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</w:t>
    </w:r>
    <w:r w:rsidRPr="00513F95">
      <w:rPr>
        <w:rFonts w:cs="Arial"/>
      </w:rPr>
      <w:tab/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PAGE  \* MERGEFORMAT </w:instrText>
    </w:r>
    <w:r w:rsidRPr="00513F95">
      <w:rPr>
        <w:rFonts w:cs="Arial"/>
      </w:rPr>
      <w:fldChar w:fldCharType="separate"/>
    </w:r>
    <w:r w:rsidR="001A14A5">
      <w:rPr>
        <w:rFonts w:cs="Arial"/>
        <w:noProof/>
      </w:rPr>
      <w:t>3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</w:t>
    </w:r>
    <w:r w:rsidRPr="00513F95">
      <w:rPr>
        <w:rFonts w:cs="Arial"/>
        <w:b/>
      </w:rPr>
      <w:t>/</w:t>
    </w:r>
    <w:r w:rsidRPr="00513F95">
      <w:rPr>
        <w:rFonts w:cs="Arial"/>
      </w:rPr>
      <w:t xml:space="preserve"> </w:t>
    </w:r>
    <w:r w:rsidRPr="00513F95">
      <w:rPr>
        <w:rStyle w:val="Paginanummer"/>
        <w:rFonts w:cs="Arial"/>
      </w:rPr>
      <w:fldChar w:fldCharType="begin"/>
    </w:r>
    <w:r w:rsidRPr="00513F95">
      <w:rPr>
        <w:rStyle w:val="Paginanummer"/>
        <w:rFonts w:cs="Arial"/>
      </w:rPr>
      <w:instrText xml:space="preserve"> NUMPAGES </w:instrText>
    </w:r>
    <w:r w:rsidRPr="00513F95">
      <w:rPr>
        <w:rStyle w:val="Paginanummer"/>
        <w:rFonts w:cs="Arial"/>
      </w:rPr>
      <w:fldChar w:fldCharType="separate"/>
    </w:r>
    <w:r w:rsidR="001A14A5">
      <w:rPr>
        <w:rStyle w:val="Paginanummer"/>
        <w:rFonts w:cs="Arial"/>
        <w:noProof/>
      </w:rPr>
      <w:t>3</w:t>
    </w:r>
    <w:r w:rsidRPr="00513F95">
      <w:rPr>
        <w:rStyle w:val="Paginanummer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FF2" w:rsidRPr="00513F95" w:rsidRDefault="00013FF2" w:rsidP="00200E0E">
    <w:pPr>
      <w:pStyle w:val="Voettekst"/>
      <w:tabs>
        <w:tab w:val="clear" w:pos="4536"/>
      </w:tabs>
      <w:rPr>
        <w:rFonts w:cs="Arial"/>
      </w:rPr>
    </w:pPr>
    <w:r>
      <w:rPr>
        <w:rFonts w:cs="Arial"/>
      </w:rPr>
      <w:t>Versie</w:t>
    </w:r>
    <w:r w:rsidRPr="00513F95">
      <w:rPr>
        <w:rFonts w:cs="Arial"/>
      </w:rPr>
      <w:t xml:space="preserve">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Versie</w:instrText>
    </w:r>
    <w:r w:rsidR="006A1E7F">
      <w:rPr>
        <w:rFonts w:cs="Arial"/>
      </w:rPr>
      <w:instrText>opmaak</w:instrText>
    </w:r>
    <w:r w:rsidRPr="00513F95">
      <w:rPr>
        <w:rFonts w:cs="Arial"/>
      </w:rPr>
      <w:instrText xml:space="preserve">  \* MERGEFORMAT </w:instrText>
    </w:r>
    <w:r w:rsidRPr="00513F95">
      <w:rPr>
        <w:rFonts w:cs="Arial"/>
      </w:rPr>
      <w:fldChar w:fldCharType="separate"/>
    </w:r>
    <w:r w:rsidR="001A14A5">
      <w:rPr>
        <w:rFonts w:cs="Arial"/>
        <w:noProof/>
      </w:rPr>
      <w:t>0.2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 </w:t>
    </w:r>
    <w:r w:rsidRPr="00AA0711">
      <w:rPr>
        <w:rStyle w:val="Paginanummer"/>
        <w:rFonts w:cs="Arial"/>
        <w:color w:val="58821E"/>
        <w:szCs w:val="16"/>
      </w:rPr>
      <w:sym w:font="Wingdings 2" w:char="F0BF"/>
    </w:r>
    <w:r w:rsidRPr="00513F95">
      <w:rPr>
        <w:rStyle w:val="Paginanummer"/>
        <w:rFonts w:cs="Arial"/>
        <w:color w:val="70A426"/>
        <w:szCs w:val="16"/>
      </w:rPr>
      <w:t xml:space="preserve"> 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Datumopmaakprofiel  \* MERGEFORMAT </w:instrText>
    </w:r>
    <w:r w:rsidRPr="00513F95">
      <w:rPr>
        <w:rFonts w:cs="Arial"/>
      </w:rPr>
      <w:fldChar w:fldCharType="separate"/>
    </w:r>
    <w:r w:rsidR="001A14A5">
      <w:rPr>
        <w:rFonts w:cs="Arial"/>
        <w:noProof/>
      </w:rPr>
      <w:t>12 juli 2018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</w:t>
    </w:r>
    <w:r w:rsidRPr="00513F95">
      <w:rPr>
        <w:rFonts w:cs="Arial"/>
      </w:rPr>
      <w:tab/>
    </w:r>
    <w:r w:rsidRPr="00AA0711">
      <w:rPr>
        <w:rStyle w:val="Paginanummer"/>
      </w:rPr>
      <w:fldChar w:fldCharType="begin"/>
    </w:r>
    <w:r w:rsidRPr="00AA0711">
      <w:rPr>
        <w:rStyle w:val="Paginanummer"/>
      </w:rPr>
      <w:instrText xml:space="preserve"> PAGE  \* MERGEFORMAT </w:instrText>
    </w:r>
    <w:r w:rsidRPr="00AA0711">
      <w:rPr>
        <w:rStyle w:val="Paginanummer"/>
      </w:rPr>
      <w:fldChar w:fldCharType="separate"/>
    </w:r>
    <w:r w:rsidR="001A14A5">
      <w:rPr>
        <w:rStyle w:val="Paginanummer"/>
        <w:noProof/>
      </w:rPr>
      <w:t>2</w:t>
    </w:r>
    <w:r w:rsidRPr="00AA0711">
      <w:rPr>
        <w:rStyle w:val="Paginanummer"/>
      </w:rPr>
      <w:fldChar w:fldCharType="end"/>
    </w:r>
    <w:r w:rsidRPr="00513F95">
      <w:rPr>
        <w:rFonts w:cs="Arial"/>
      </w:rPr>
      <w:t xml:space="preserve"> </w:t>
    </w:r>
    <w:r w:rsidRPr="00AA0711">
      <w:rPr>
        <w:rFonts w:cs="Arial"/>
        <w:b/>
        <w:color w:val="58821E"/>
      </w:rPr>
      <w:t>/</w:t>
    </w:r>
    <w:r w:rsidRPr="00513F95">
      <w:rPr>
        <w:rFonts w:cs="Arial"/>
      </w:rPr>
      <w:t xml:space="preserve"> </w:t>
    </w:r>
    <w:r w:rsidRPr="00513F95">
      <w:rPr>
        <w:rStyle w:val="Paginanummer"/>
        <w:rFonts w:cs="Arial"/>
      </w:rPr>
      <w:fldChar w:fldCharType="begin"/>
    </w:r>
    <w:r w:rsidRPr="00513F95">
      <w:rPr>
        <w:rStyle w:val="Paginanummer"/>
        <w:rFonts w:cs="Arial"/>
      </w:rPr>
      <w:instrText xml:space="preserve"> NUMPAGES </w:instrText>
    </w:r>
    <w:r w:rsidRPr="00513F95">
      <w:rPr>
        <w:rStyle w:val="Paginanummer"/>
        <w:rFonts w:cs="Arial"/>
      </w:rPr>
      <w:fldChar w:fldCharType="separate"/>
    </w:r>
    <w:r w:rsidR="001A14A5">
      <w:rPr>
        <w:rStyle w:val="Paginanummer"/>
        <w:rFonts w:cs="Arial"/>
        <w:noProof/>
      </w:rPr>
      <w:t>2</w:t>
    </w:r>
    <w:r w:rsidRPr="00513F95">
      <w:rPr>
        <w:rStyle w:val="Paginanummer"/>
        <w:rFonts w:cs="Arial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D41" w:rsidRPr="00513F95" w:rsidRDefault="00FA4D41" w:rsidP="00EC2CA0">
    <w:pPr>
      <w:pStyle w:val="Voettekst"/>
      <w:tabs>
        <w:tab w:val="clear" w:pos="4536"/>
      </w:tabs>
      <w:rPr>
        <w:rFonts w:cs="Arial"/>
      </w:rPr>
    </w:pPr>
    <w:r>
      <w:rPr>
        <w:rFonts w:cs="Arial"/>
      </w:rPr>
      <w:t>Versie</w:t>
    </w:r>
    <w:r w:rsidRPr="00513F95">
      <w:rPr>
        <w:rFonts w:cs="Arial"/>
      </w:rPr>
      <w:t xml:space="preserve">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Versie</w:instrText>
    </w:r>
    <w:r w:rsidR="006A1E7F">
      <w:rPr>
        <w:rFonts w:cs="Arial"/>
      </w:rPr>
      <w:instrText>opmaak</w:instrText>
    </w:r>
    <w:r w:rsidRPr="00513F95">
      <w:rPr>
        <w:rFonts w:cs="Arial"/>
      </w:rPr>
      <w:instrText xml:space="preserve">  \* MERGEFORMAT </w:instrText>
    </w:r>
    <w:r w:rsidRPr="00513F95">
      <w:rPr>
        <w:rFonts w:cs="Arial"/>
      </w:rPr>
      <w:fldChar w:fldCharType="separate"/>
    </w:r>
    <w:r w:rsidR="001A14A5">
      <w:rPr>
        <w:rFonts w:cs="Arial"/>
        <w:noProof/>
      </w:rPr>
      <w:t>0.2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 </w:t>
    </w:r>
    <w:r w:rsidRPr="00AA0711">
      <w:rPr>
        <w:rStyle w:val="Paginanummer"/>
        <w:rFonts w:cs="Arial"/>
        <w:color w:val="58821E"/>
        <w:szCs w:val="16"/>
      </w:rPr>
      <w:sym w:font="Wingdings 2" w:char="F0BF"/>
    </w:r>
    <w:r w:rsidRPr="00513F95">
      <w:rPr>
        <w:rStyle w:val="Paginanummer"/>
        <w:rFonts w:cs="Arial"/>
        <w:color w:val="70A426"/>
        <w:szCs w:val="16"/>
      </w:rPr>
      <w:t xml:space="preserve">  </w:t>
    </w:r>
    <w:r w:rsidRPr="00513F95">
      <w:rPr>
        <w:rFonts w:cs="Arial"/>
      </w:rPr>
      <w:fldChar w:fldCharType="begin"/>
    </w:r>
    <w:r w:rsidRPr="00513F95">
      <w:rPr>
        <w:rFonts w:cs="Arial"/>
      </w:rPr>
      <w:instrText xml:space="preserve"> STYLEREF Datumopmaakprofiel  \* MERGEFORMAT </w:instrText>
    </w:r>
    <w:r w:rsidRPr="00513F95">
      <w:rPr>
        <w:rFonts w:cs="Arial"/>
      </w:rPr>
      <w:fldChar w:fldCharType="separate"/>
    </w:r>
    <w:r w:rsidR="001A14A5">
      <w:rPr>
        <w:rFonts w:cs="Arial"/>
        <w:noProof/>
      </w:rPr>
      <w:t>12 juli 2018</w:t>
    </w:r>
    <w:r w:rsidRPr="00513F95">
      <w:rPr>
        <w:rFonts w:cs="Arial"/>
      </w:rPr>
      <w:fldChar w:fldCharType="end"/>
    </w:r>
    <w:r w:rsidRPr="00513F95">
      <w:rPr>
        <w:rFonts w:cs="Arial"/>
      </w:rPr>
      <w:t xml:space="preserve"> </w:t>
    </w:r>
    <w:r w:rsidRPr="00513F95">
      <w:rPr>
        <w:rFonts w:cs="Arial"/>
      </w:rPr>
      <w:tab/>
    </w:r>
    <w:r w:rsidRPr="00AA0711">
      <w:rPr>
        <w:rStyle w:val="Paginanummer"/>
      </w:rPr>
      <w:fldChar w:fldCharType="begin"/>
    </w:r>
    <w:r w:rsidRPr="00AA0711">
      <w:rPr>
        <w:rStyle w:val="Paginanummer"/>
      </w:rPr>
      <w:instrText xml:space="preserve"> PAGE  \* MERGEFORMAT </w:instrText>
    </w:r>
    <w:r w:rsidRPr="00AA0711">
      <w:rPr>
        <w:rStyle w:val="Paginanummer"/>
      </w:rPr>
      <w:fldChar w:fldCharType="separate"/>
    </w:r>
    <w:r w:rsidR="001A14A5">
      <w:rPr>
        <w:rStyle w:val="Paginanummer"/>
        <w:noProof/>
      </w:rPr>
      <w:t>4</w:t>
    </w:r>
    <w:r w:rsidRPr="00AA0711">
      <w:rPr>
        <w:rStyle w:val="Paginanummer"/>
      </w:rPr>
      <w:fldChar w:fldCharType="end"/>
    </w:r>
    <w:r w:rsidRPr="00513F95">
      <w:rPr>
        <w:rFonts w:cs="Arial"/>
      </w:rPr>
      <w:t xml:space="preserve"> </w:t>
    </w:r>
    <w:r w:rsidRPr="00AA0711">
      <w:rPr>
        <w:rFonts w:cs="Arial"/>
        <w:b/>
        <w:color w:val="58821E"/>
      </w:rPr>
      <w:t>/</w:t>
    </w:r>
    <w:r w:rsidRPr="00513F95">
      <w:rPr>
        <w:rFonts w:cs="Arial"/>
      </w:rPr>
      <w:t xml:space="preserve"> </w:t>
    </w:r>
    <w:r w:rsidRPr="00513F95">
      <w:rPr>
        <w:rStyle w:val="Paginanummer"/>
        <w:rFonts w:cs="Arial"/>
      </w:rPr>
      <w:fldChar w:fldCharType="begin"/>
    </w:r>
    <w:r w:rsidRPr="00513F95">
      <w:rPr>
        <w:rStyle w:val="Paginanummer"/>
        <w:rFonts w:cs="Arial"/>
      </w:rPr>
      <w:instrText xml:space="preserve"> NUMPAGES </w:instrText>
    </w:r>
    <w:r w:rsidRPr="00513F95">
      <w:rPr>
        <w:rStyle w:val="Paginanummer"/>
        <w:rFonts w:cs="Arial"/>
      </w:rPr>
      <w:fldChar w:fldCharType="separate"/>
    </w:r>
    <w:r w:rsidR="001A14A5">
      <w:rPr>
        <w:rStyle w:val="Paginanummer"/>
        <w:rFonts w:cs="Arial"/>
        <w:noProof/>
      </w:rPr>
      <w:t>4</w:t>
    </w:r>
    <w:r w:rsidRPr="00513F95">
      <w:rPr>
        <w:rStyle w:val="Paginanumm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AC7" w:rsidRDefault="00DF2AC7">
      <w:r>
        <w:separator/>
      </w:r>
    </w:p>
    <w:p w:rsidR="00DF2AC7" w:rsidRDefault="00DF2AC7"/>
  </w:footnote>
  <w:footnote w:type="continuationSeparator" w:id="0">
    <w:p w:rsidR="00DF2AC7" w:rsidRDefault="00DF2AC7">
      <w:r>
        <w:continuationSeparator/>
      </w:r>
    </w:p>
    <w:p w:rsidR="00DF2AC7" w:rsidRDefault="00DF2A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ACA" w:rsidRDefault="00C04FC1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-1141095</wp:posOffset>
          </wp:positionH>
          <wp:positionV relativeFrom="paragraph">
            <wp:posOffset>-537845</wp:posOffset>
          </wp:positionV>
          <wp:extent cx="2266950" cy="1762125"/>
          <wp:effectExtent l="0" t="0" r="0" b="9525"/>
          <wp:wrapNone/>
          <wp:docPr id="58" name="Afbeelding 58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176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ACA" w:rsidRPr="00A6291F" w:rsidRDefault="00C04FC1" w:rsidP="002C771B">
    <w:pPr>
      <w:pStyle w:val="Koptekst"/>
      <w:tabs>
        <w:tab w:val="clear" w:pos="4536"/>
      </w:tabs>
      <w:spacing w:line="280" w:lineRule="atLeast"/>
      <w:rPr>
        <w:b/>
        <w:szCs w:val="22"/>
      </w:rPr>
    </w:pPr>
    <w:r>
      <w:rPr>
        <w:noProof/>
        <w:lang w:eastAsia="nl-NL"/>
      </w:rPr>
      <w:drawing>
        <wp:anchor distT="0" distB="0" distL="114300" distR="114300" simplePos="0" relativeHeight="251657216" behindDoc="0" locked="0" layoutInCell="1" allowOverlap="1" wp14:anchorId="3895F226" wp14:editId="6B777E68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866775" cy="190500"/>
          <wp:effectExtent l="0" t="0" r="9525" b="0"/>
          <wp:wrapSquare wrapText="bothSides"/>
          <wp:docPr id="4" name="Afbeelding 4" descr="Kadaster woordmerk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7" descr="Kadaster woordmerk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E0ACA">
      <w:tab/>
    </w:r>
    <w:r w:rsidR="003E0ACA" w:rsidRPr="00F66D67">
      <w:rPr>
        <w:b/>
        <w:szCs w:val="22"/>
      </w:rPr>
      <w:fldChar w:fldCharType="begin"/>
    </w:r>
    <w:r w:rsidR="003E0ACA" w:rsidRPr="00F66D67">
      <w:rPr>
        <w:b/>
        <w:szCs w:val="22"/>
      </w:rPr>
      <w:instrText xml:space="preserve"> STYLEREF Hoofdtitel \* MERGEFORMAT </w:instrText>
    </w:r>
    <w:r w:rsidR="003E0ACA" w:rsidRPr="00F66D67">
      <w:rPr>
        <w:b/>
        <w:szCs w:val="22"/>
      </w:rPr>
      <w:fldChar w:fldCharType="separate"/>
    </w:r>
    <w:r w:rsidR="001A14A5" w:rsidRPr="001A14A5">
      <w:rPr>
        <w:b/>
        <w:bCs w:val="0"/>
        <w:noProof/>
        <w:szCs w:val="22"/>
      </w:rPr>
      <w:t>Handleiding</w:t>
    </w:r>
    <w:r w:rsidR="001A14A5">
      <w:rPr>
        <w:b/>
        <w:noProof/>
        <w:szCs w:val="22"/>
      </w:rPr>
      <w:t xml:space="preserve"> Swagger API documentatie</w:t>
    </w:r>
    <w:r w:rsidR="003E0ACA" w:rsidRPr="00F66D67">
      <w:rPr>
        <w:b/>
        <w:szCs w:val="22"/>
      </w:rPr>
      <w:fldChar w:fldCharType="end"/>
    </w:r>
    <w:r w:rsidR="003E0ACA">
      <w:rPr>
        <w:b/>
        <w:szCs w:val="22"/>
      </w:rPr>
      <w:t xml:space="preserve">  </w:t>
    </w:r>
    <w:r w:rsidR="003E0ACA" w:rsidRPr="00AA0711">
      <w:rPr>
        <w:rStyle w:val="Paginanummer"/>
        <w:color w:val="58821E"/>
        <w:szCs w:val="16"/>
      </w:rPr>
      <w:sym w:font="Wingdings 2" w:char="F0BF"/>
    </w:r>
    <w:r w:rsidR="003E0ACA" w:rsidRPr="00F66D67">
      <w:rPr>
        <w:b/>
        <w:szCs w:val="22"/>
      </w:rPr>
      <w:t xml:space="preserve"> </w:t>
    </w:r>
    <w:r w:rsidR="003E0ACA">
      <w:rPr>
        <w:b/>
        <w:szCs w:val="22"/>
      </w:rPr>
      <w:t xml:space="preserve"> </w:t>
    </w:r>
    <w:r w:rsidR="003E0ACA" w:rsidRPr="00A6291F">
      <w:rPr>
        <w:b/>
        <w:szCs w:val="22"/>
      </w:rPr>
      <w:fldChar w:fldCharType="begin"/>
    </w:r>
    <w:r w:rsidR="003E0ACA" w:rsidRPr="00A6291F">
      <w:rPr>
        <w:b/>
        <w:szCs w:val="22"/>
      </w:rPr>
      <w:instrText xml:space="preserve"> STYLEREF Titel \* MERGEFORMAT </w:instrText>
    </w:r>
    <w:r w:rsidR="003E0ACA" w:rsidRPr="00A6291F">
      <w:rPr>
        <w:b/>
        <w:szCs w:val="22"/>
      </w:rPr>
      <w:fldChar w:fldCharType="end"/>
    </w:r>
  </w:p>
  <w:p w:rsidR="003E0ACA" w:rsidRPr="00DA3C95" w:rsidRDefault="003E0ACA" w:rsidP="00955D1E">
    <w:pPr>
      <w:pStyle w:val="Koptekst"/>
      <w:tabs>
        <w:tab w:val="clear" w:pos="4536"/>
      </w:tabs>
      <w:spacing w:before="60" w:line="280" w:lineRule="atLeast"/>
      <w:rPr>
        <w:color w:val="008DC9"/>
      </w:rPr>
    </w:pPr>
    <w:r>
      <w:rPr>
        <w:szCs w:val="22"/>
      </w:rPr>
      <w:tab/>
    </w:r>
    <w:r w:rsidRPr="00DA3C95">
      <w:rPr>
        <w:color w:val="008DC9"/>
      </w:rPr>
      <w:fldChar w:fldCharType="begin"/>
    </w:r>
    <w:r w:rsidRPr="00DA3C95">
      <w:rPr>
        <w:color w:val="008DC9"/>
      </w:rPr>
      <w:instrText xml:space="preserve"> STYLEREF Subtitel \* MERGEFORMAT </w:instrText>
    </w:r>
    <w:r w:rsidRPr="00DA3C95">
      <w:rPr>
        <w:color w:val="008DC9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54F" w:rsidRDefault="0097354F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D41" w:rsidRPr="00A6291F" w:rsidRDefault="00C04FC1" w:rsidP="00FA4D41">
    <w:pPr>
      <w:pStyle w:val="Koptekst"/>
      <w:tabs>
        <w:tab w:val="clear" w:pos="4536"/>
      </w:tabs>
      <w:spacing w:line="280" w:lineRule="atLeast"/>
      <w:rPr>
        <w:b/>
        <w:szCs w:val="22"/>
      </w:rPr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-42545</wp:posOffset>
          </wp:positionV>
          <wp:extent cx="866775" cy="190500"/>
          <wp:effectExtent l="0" t="0" r="9525" b="0"/>
          <wp:wrapSquare wrapText="bothSides"/>
          <wp:docPr id="59" name="Afbeelding 59" descr="Kadaster woordmerk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 descr="Kadaster woordmerk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4D41">
      <w:tab/>
    </w:r>
    <w:r w:rsidR="00FA4D41" w:rsidRPr="00F66D67">
      <w:rPr>
        <w:b/>
        <w:szCs w:val="22"/>
      </w:rPr>
      <w:fldChar w:fldCharType="begin"/>
    </w:r>
    <w:r w:rsidR="00FA4D41" w:rsidRPr="00F66D67">
      <w:rPr>
        <w:b/>
        <w:szCs w:val="22"/>
      </w:rPr>
      <w:instrText xml:space="preserve"> STYLEREF Hoofdtitel \* MERGEFORMAT </w:instrText>
    </w:r>
    <w:r w:rsidR="00FA4D41" w:rsidRPr="00F66D67">
      <w:rPr>
        <w:b/>
        <w:szCs w:val="22"/>
      </w:rPr>
      <w:fldChar w:fldCharType="separate"/>
    </w:r>
    <w:r w:rsidR="001A14A5">
      <w:rPr>
        <w:b/>
        <w:noProof/>
        <w:szCs w:val="22"/>
      </w:rPr>
      <w:t>Handleiding Swagger API documentatie</w:t>
    </w:r>
    <w:r w:rsidR="00FA4D41" w:rsidRPr="00F66D67">
      <w:rPr>
        <w:b/>
        <w:szCs w:val="22"/>
      </w:rPr>
      <w:fldChar w:fldCharType="end"/>
    </w:r>
    <w:r w:rsidR="00FA4D41">
      <w:rPr>
        <w:b/>
        <w:szCs w:val="22"/>
      </w:rPr>
      <w:t xml:space="preserve">  </w:t>
    </w:r>
    <w:r w:rsidR="00FA4D41" w:rsidRPr="00AA0711">
      <w:rPr>
        <w:rStyle w:val="Paginanummer"/>
        <w:color w:val="58821E"/>
        <w:szCs w:val="16"/>
      </w:rPr>
      <w:sym w:font="Wingdings 2" w:char="F0BF"/>
    </w:r>
    <w:r w:rsidR="00FA4D41" w:rsidRPr="00F66D67">
      <w:rPr>
        <w:b/>
        <w:szCs w:val="22"/>
      </w:rPr>
      <w:t xml:space="preserve"> </w:t>
    </w:r>
    <w:r w:rsidR="00FA4D41">
      <w:rPr>
        <w:b/>
        <w:szCs w:val="22"/>
      </w:rPr>
      <w:t xml:space="preserve"> </w:t>
    </w:r>
    <w:r w:rsidR="00FA4D41" w:rsidRPr="00A6291F">
      <w:rPr>
        <w:b/>
        <w:szCs w:val="22"/>
      </w:rPr>
      <w:fldChar w:fldCharType="begin"/>
    </w:r>
    <w:r w:rsidR="00FA4D41" w:rsidRPr="00A6291F">
      <w:rPr>
        <w:b/>
        <w:szCs w:val="22"/>
      </w:rPr>
      <w:instrText xml:space="preserve"> STYLEREF Titel \* MERGEFORMAT </w:instrText>
    </w:r>
    <w:r w:rsidR="00FA4D41" w:rsidRPr="00A6291F">
      <w:rPr>
        <w:b/>
        <w:szCs w:val="22"/>
      </w:rPr>
      <w:fldChar w:fldCharType="end"/>
    </w:r>
  </w:p>
  <w:p w:rsidR="00FA4D41" w:rsidRPr="00FA4D41" w:rsidRDefault="00FA4D41" w:rsidP="00FA4D41">
    <w:pPr>
      <w:pStyle w:val="Koptekst"/>
      <w:tabs>
        <w:tab w:val="clear" w:pos="4536"/>
      </w:tabs>
      <w:spacing w:before="60" w:line="280" w:lineRule="atLeast"/>
      <w:rPr>
        <w:color w:val="008DC9"/>
      </w:rPr>
    </w:pPr>
    <w:r>
      <w:rPr>
        <w:szCs w:val="22"/>
      </w:rPr>
      <w:tab/>
    </w:r>
    <w:r w:rsidRPr="00DA3C95">
      <w:rPr>
        <w:color w:val="008DC9"/>
      </w:rPr>
      <w:fldChar w:fldCharType="begin"/>
    </w:r>
    <w:r w:rsidRPr="00DA3C95">
      <w:rPr>
        <w:color w:val="008DC9"/>
      </w:rPr>
      <w:instrText xml:space="preserve"> STYLEREF Subtitel \* MERGEFORMAT </w:instrText>
    </w:r>
    <w:r w:rsidRPr="00DA3C95">
      <w:rPr>
        <w:color w:val="008DC9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CA0" w:rsidRPr="00A6291F" w:rsidRDefault="00C04FC1" w:rsidP="002C771B">
    <w:pPr>
      <w:pStyle w:val="Koptekst"/>
      <w:tabs>
        <w:tab w:val="clear" w:pos="4536"/>
      </w:tabs>
      <w:spacing w:line="280" w:lineRule="atLeast"/>
      <w:rPr>
        <w:b/>
        <w:szCs w:val="22"/>
      </w:rPr>
    </w:pPr>
    <w:r>
      <w:rPr>
        <w:noProof/>
        <w:lang w:eastAsia="nl-NL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-537845</wp:posOffset>
          </wp:positionV>
          <wp:extent cx="1628775" cy="1181100"/>
          <wp:effectExtent l="0" t="0" r="9525" b="0"/>
          <wp:wrapTight wrapText="bothSides">
            <wp:wrapPolygon edited="0">
              <wp:start x="0" y="0"/>
              <wp:lineTo x="0" y="21252"/>
              <wp:lineTo x="21474" y="21252"/>
              <wp:lineTo x="21474" y="0"/>
              <wp:lineTo x="0" y="0"/>
            </wp:wrapPolygon>
          </wp:wrapTight>
          <wp:docPr id="54" name="Afbeelding 54" descr="Kadaster woordmerk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Kadaster woordmerk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C2CA0">
      <w:tab/>
    </w:r>
    <w:r w:rsidR="00EC2CA0" w:rsidRPr="00F66D67">
      <w:rPr>
        <w:b/>
        <w:szCs w:val="22"/>
      </w:rPr>
      <w:fldChar w:fldCharType="begin"/>
    </w:r>
    <w:r w:rsidR="00EC2CA0" w:rsidRPr="00F66D67">
      <w:rPr>
        <w:b/>
        <w:szCs w:val="22"/>
      </w:rPr>
      <w:instrText xml:space="preserve"> STYLEREF Hoofdtitel \* MERGEFORMAT </w:instrText>
    </w:r>
    <w:r w:rsidR="00EC2CA0" w:rsidRPr="00F66D67">
      <w:rPr>
        <w:b/>
        <w:szCs w:val="22"/>
      </w:rPr>
      <w:fldChar w:fldCharType="separate"/>
    </w:r>
    <w:r w:rsidRPr="00C04FC1">
      <w:rPr>
        <w:b/>
        <w:bCs w:val="0"/>
        <w:noProof/>
        <w:szCs w:val="22"/>
      </w:rPr>
      <w:t>Hoofdtitel</w:t>
    </w:r>
    <w:r w:rsidR="00EC2CA0" w:rsidRPr="00F66D67">
      <w:rPr>
        <w:b/>
        <w:szCs w:val="22"/>
      </w:rPr>
      <w:fldChar w:fldCharType="end"/>
    </w:r>
    <w:r w:rsidR="00EC2CA0">
      <w:rPr>
        <w:b/>
        <w:szCs w:val="22"/>
      </w:rPr>
      <w:t xml:space="preserve">  </w:t>
    </w:r>
    <w:r w:rsidR="00EC2CA0" w:rsidRPr="003C37A8">
      <w:rPr>
        <w:rStyle w:val="Paginanummer"/>
        <w:color w:val="70A426"/>
        <w:szCs w:val="16"/>
      </w:rPr>
      <w:sym w:font="Wingdings 2" w:char="F0BF"/>
    </w:r>
    <w:r w:rsidR="00EC2CA0" w:rsidRPr="00F66D67">
      <w:rPr>
        <w:b/>
        <w:szCs w:val="22"/>
      </w:rPr>
      <w:t xml:space="preserve"> </w:t>
    </w:r>
    <w:r w:rsidR="00EC2CA0">
      <w:rPr>
        <w:b/>
        <w:szCs w:val="22"/>
      </w:rPr>
      <w:t xml:space="preserve"> </w:t>
    </w:r>
    <w:r w:rsidR="00EC2CA0" w:rsidRPr="00A6291F">
      <w:rPr>
        <w:b/>
        <w:szCs w:val="22"/>
      </w:rPr>
      <w:fldChar w:fldCharType="begin"/>
    </w:r>
    <w:r w:rsidR="00EC2CA0" w:rsidRPr="00A6291F">
      <w:rPr>
        <w:b/>
        <w:szCs w:val="22"/>
      </w:rPr>
      <w:instrText xml:space="preserve"> STYLEREF Titel \* MERGEFORMAT </w:instrText>
    </w:r>
    <w:r w:rsidR="00EC2CA0" w:rsidRPr="00A6291F">
      <w:rPr>
        <w:b/>
        <w:szCs w:val="22"/>
      </w:rPr>
      <w:fldChar w:fldCharType="separate"/>
    </w:r>
    <w:r>
      <w:rPr>
        <w:b/>
        <w:noProof/>
        <w:szCs w:val="22"/>
      </w:rPr>
      <w:t>Handleiding Swagger</w:t>
    </w:r>
    <w:r w:rsidR="00EC2CA0" w:rsidRPr="00A6291F">
      <w:rPr>
        <w:b/>
        <w:szCs w:val="22"/>
      </w:rPr>
      <w:fldChar w:fldCharType="end"/>
    </w:r>
  </w:p>
  <w:p w:rsidR="00EC2CA0" w:rsidRPr="00DA3C95" w:rsidRDefault="00EC2CA0" w:rsidP="00955D1E">
    <w:pPr>
      <w:pStyle w:val="Koptekst"/>
      <w:tabs>
        <w:tab w:val="clear" w:pos="4536"/>
      </w:tabs>
      <w:spacing w:before="60" w:line="280" w:lineRule="atLeast"/>
      <w:rPr>
        <w:color w:val="008DC9"/>
      </w:rPr>
    </w:pPr>
    <w:r>
      <w:rPr>
        <w:szCs w:val="22"/>
      </w:rPr>
      <w:tab/>
    </w:r>
    <w:r w:rsidRPr="00DA3C95">
      <w:rPr>
        <w:color w:val="008DC9"/>
      </w:rPr>
      <w:fldChar w:fldCharType="begin"/>
    </w:r>
    <w:r w:rsidRPr="00DA3C95">
      <w:rPr>
        <w:color w:val="008DC9"/>
      </w:rPr>
      <w:instrText xml:space="preserve"> STYLEREF Subtitel \* MERGEFORMAT </w:instrText>
    </w:r>
    <w:r w:rsidRPr="00DA3C95">
      <w:rPr>
        <w:color w:val="008DC9"/>
      </w:rPr>
      <w:fldChar w:fldCharType="end"/>
    </w:r>
  </w:p>
  <w:p w:rsidR="00FB3284" w:rsidRDefault="00FB32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BA4C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CCD2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FC0D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C26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CC9F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249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E296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CC71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88F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EC0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30B5A"/>
    <w:multiLevelType w:val="multilevel"/>
    <w:tmpl w:val="8D160B86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F7E5049"/>
    <w:multiLevelType w:val="multilevel"/>
    <w:tmpl w:val="1994C3E2"/>
    <w:lvl w:ilvl="0"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1571054"/>
    <w:multiLevelType w:val="hybridMultilevel"/>
    <w:tmpl w:val="401256CE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3197E"/>
    <w:multiLevelType w:val="multilevel"/>
    <w:tmpl w:val="8D160B86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23100E8"/>
    <w:multiLevelType w:val="multilevel"/>
    <w:tmpl w:val="1994C3E2"/>
    <w:lvl w:ilvl="0"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4633B4B"/>
    <w:multiLevelType w:val="hybridMultilevel"/>
    <w:tmpl w:val="7B24A48A"/>
    <w:lvl w:ilvl="0" w:tplc="FA82FBE8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  <w:color w:val="70A426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66D5608"/>
    <w:multiLevelType w:val="hybridMultilevel"/>
    <w:tmpl w:val="20E200F4"/>
    <w:lvl w:ilvl="0" w:tplc="5F4C84A8">
      <w:start w:val="1"/>
      <w:numFmt w:val="bullet"/>
      <w:pStyle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9FB34B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44A5B"/>
    <w:multiLevelType w:val="hybridMultilevel"/>
    <w:tmpl w:val="1ACA0D3A"/>
    <w:lvl w:ilvl="0" w:tplc="699C0700">
      <w:start w:val="1"/>
      <w:numFmt w:val="bullet"/>
      <w:pStyle w:val="streepje"/>
      <w:lvlText w:val="-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b w:val="0"/>
        <w:i w:val="0"/>
        <w:color w:val="70A426"/>
        <w:sz w:val="18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3067"/>
    <w:multiLevelType w:val="hybridMultilevel"/>
    <w:tmpl w:val="88C68690"/>
    <w:lvl w:ilvl="0" w:tplc="F5625F18">
      <w:start w:val="1"/>
      <w:numFmt w:val="bullet"/>
      <w:pStyle w:val="opsomInspr"/>
      <w:lvlText w:val=""/>
      <w:lvlJc w:val="left"/>
      <w:pPr>
        <w:tabs>
          <w:tab w:val="num" w:pos="814"/>
        </w:tabs>
        <w:ind w:left="681" w:hanging="227"/>
      </w:pPr>
      <w:rPr>
        <w:rFonts w:ascii="Symbol" w:hAnsi="Symbol" w:hint="default"/>
        <w:color w:val="70A426"/>
        <w:sz w:val="18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9" w15:restartNumberingAfterBreak="0">
    <w:nsid w:val="6E1A1DD1"/>
    <w:multiLevelType w:val="multilevel"/>
    <w:tmpl w:val="DCE4CFC0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1412DCE"/>
    <w:multiLevelType w:val="multilevel"/>
    <w:tmpl w:val="8D160B86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B4F4C03"/>
    <w:multiLevelType w:val="multilevel"/>
    <w:tmpl w:val="1994C3E2"/>
    <w:lvl w:ilvl="0">
      <w:numFmt w:val="decimal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9"/>
  </w:num>
  <w:num w:numId="18">
    <w:abstractNumId w:val="19"/>
  </w:num>
  <w:num w:numId="19">
    <w:abstractNumId w:val="19"/>
  </w:num>
  <w:num w:numId="20">
    <w:abstractNumId w:val="19"/>
  </w:num>
  <w:num w:numId="21">
    <w:abstractNumId w:val="12"/>
  </w:num>
  <w:num w:numId="22">
    <w:abstractNumId w:val="16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19"/>
  </w:num>
  <w:num w:numId="32">
    <w:abstractNumId w:val="18"/>
  </w:num>
  <w:num w:numId="33">
    <w:abstractNumId w:val="17"/>
  </w:num>
  <w:num w:numId="34">
    <w:abstractNumId w:val="17"/>
  </w:num>
  <w:num w:numId="35">
    <w:abstractNumId w:val="15"/>
  </w:num>
  <w:num w:numId="36">
    <w:abstractNumId w:val="19"/>
  </w:num>
  <w:num w:numId="37">
    <w:abstractNumId w:val="19"/>
  </w:num>
  <w:num w:numId="38">
    <w:abstractNumId w:val="20"/>
  </w:num>
  <w:num w:numId="39">
    <w:abstractNumId w:val="13"/>
  </w:num>
  <w:num w:numId="40">
    <w:abstractNumId w:val="11"/>
  </w:num>
  <w:num w:numId="41">
    <w:abstractNumId w:val="21"/>
  </w:num>
  <w:num w:numId="42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cumentProtection w:edit="forms" w:enforcement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>
      <o:colormru v:ext="edit" colors="#00387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C04FC1"/>
    <w:rsid w:val="00013FF2"/>
    <w:rsid w:val="00024D6F"/>
    <w:rsid w:val="00044DD2"/>
    <w:rsid w:val="000807C8"/>
    <w:rsid w:val="000A2F8F"/>
    <w:rsid w:val="000A49EA"/>
    <w:rsid w:val="000C1D2B"/>
    <w:rsid w:val="000C4C32"/>
    <w:rsid w:val="000C502A"/>
    <w:rsid w:val="000D3D6C"/>
    <w:rsid w:val="000E0923"/>
    <w:rsid w:val="000E502C"/>
    <w:rsid w:val="000E5640"/>
    <w:rsid w:val="00101CEF"/>
    <w:rsid w:val="0011731E"/>
    <w:rsid w:val="00117D75"/>
    <w:rsid w:val="001256AD"/>
    <w:rsid w:val="0013169C"/>
    <w:rsid w:val="00141920"/>
    <w:rsid w:val="001516B6"/>
    <w:rsid w:val="0016437E"/>
    <w:rsid w:val="00182875"/>
    <w:rsid w:val="001A14A5"/>
    <w:rsid w:val="001A4ECD"/>
    <w:rsid w:val="001A671E"/>
    <w:rsid w:val="001B1FB1"/>
    <w:rsid w:val="001B254F"/>
    <w:rsid w:val="001B2626"/>
    <w:rsid w:val="001B3288"/>
    <w:rsid w:val="001D1611"/>
    <w:rsid w:val="001E09CE"/>
    <w:rsid w:val="001E7E79"/>
    <w:rsid w:val="001F5ACD"/>
    <w:rsid w:val="00200E0E"/>
    <w:rsid w:val="002036DB"/>
    <w:rsid w:val="002131F7"/>
    <w:rsid w:val="0021589F"/>
    <w:rsid w:val="00223BF0"/>
    <w:rsid w:val="00224880"/>
    <w:rsid w:val="0024063F"/>
    <w:rsid w:val="0024466A"/>
    <w:rsid w:val="00250FB2"/>
    <w:rsid w:val="00255AA2"/>
    <w:rsid w:val="002631DB"/>
    <w:rsid w:val="00263A5D"/>
    <w:rsid w:val="0027315B"/>
    <w:rsid w:val="0029031C"/>
    <w:rsid w:val="00291EB1"/>
    <w:rsid w:val="002B5C19"/>
    <w:rsid w:val="002C736A"/>
    <w:rsid w:val="002C771B"/>
    <w:rsid w:val="002D3109"/>
    <w:rsid w:val="002E3EE5"/>
    <w:rsid w:val="003305FE"/>
    <w:rsid w:val="003335FA"/>
    <w:rsid w:val="00334D0E"/>
    <w:rsid w:val="003612E7"/>
    <w:rsid w:val="003709D4"/>
    <w:rsid w:val="003C480A"/>
    <w:rsid w:val="003D0DE9"/>
    <w:rsid w:val="003E0ACA"/>
    <w:rsid w:val="003E367D"/>
    <w:rsid w:val="0040459C"/>
    <w:rsid w:val="00423C78"/>
    <w:rsid w:val="00426091"/>
    <w:rsid w:val="00432FC8"/>
    <w:rsid w:val="00441DC1"/>
    <w:rsid w:val="0044298E"/>
    <w:rsid w:val="004463F2"/>
    <w:rsid w:val="004514D9"/>
    <w:rsid w:val="00451606"/>
    <w:rsid w:val="00491920"/>
    <w:rsid w:val="004926EC"/>
    <w:rsid w:val="004A5252"/>
    <w:rsid w:val="004A7A96"/>
    <w:rsid w:val="004B477B"/>
    <w:rsid w:val="004B64BB"/>
    <w:rsid w:val="004C5256"/>
    <w:rsid w:val="004D4B11"/>
    <w:rsid w:val="004D5271"/>
    <w:rsid w:val="004F05F3"/>
    <w:rsid w:val="004F2824"/>
    <w:rsid w:val="00506FC8"/>
    <w:rsid w:val="00513F95"/>
    <w:rsid w:val="00526EF2"/>
    <w:rsid w:val="00540A45"/>
    <w:rsid w:val="0054308C"/>
    <w:rsid w:val="00543390"/>
    <w:rsid w:val="005535AB"/>
    <w:rsid w:val="00556D45"/>
    <w:rsid w:val="005752D4"/>
    <w:rsid w:val="005757C7"/>
    <w:rsid w:val="005767AA"/>
    <w:rsid w:val="00581D12"/>
    <w:rsid w:val="005833B1"/>
    <w:rsid w:val="005F503A"/>
    <w:rsid w:val="00607D36"/>
    <w:rsid w:val="00612CF3"/>
    <w:rsid w:val="0062112F"/>
    <w:rsid w:val="0062162A"/>
    <w:rsid w:val="00624A6E"/>
    <w:rsid w:val="0063013F"/>
    <w:rsid w:val="006357D7"/>
    <w:rsid w:val="006464A8"/>
    <w:rsid w:val="00651126"/>
    <w:rsid w:val="00652742"/>
    <w:rsid w:val="0065461C"/>
    <w:rsid w:val="00670F1A"/>
    <w:rsid w:val="00671232"/>
    <w:rsid w:val="006719E0"/>
    <w:rsid w:val="00695A3A"/>
    <w:rsid w:val="006A04DC"/>
    <w:rsid w:val="006A139F"/>
    <w:rsid w:val="006A1E7F"/>
    <w:rsid w:val="006A4CA1"/>
    <w:rsid w:val="006E1C53"/>
    <w:rsid w:val="006E46A4"/>
    <w:rsid w:val="0070101B"/>
    <w:rsid w:val="0071584A"/>
    <w:rsid w:val="007310BF"/>
    <w:rsid w:val="007333D6"/>
    <w:rsid w:val="00751DA7"/>
    <w:rsid w:val="00753C97"/>
    <w:rsid w:val="00755E7D"/>
    <w:rsid w:val="007662C7"/>
    <w:rsid w:val="00776028"/>
    <w:rsid w:val="00781F28"/>
    <w:rsid w:val="00785806"/>
    <w:rsid w:val="00794232"/>
    <w:rsid w:val="00796A16"/>
    <w:rsid w:val="00797D44"/>
    <w:rsid w:val="007A6668"/>
    <w:rsid w:val="007C6D00"/>
    <w:rsid w:val="007D1260"/>
    <w:rsid w:val="007D1562"/>
    <w:rsid w:val="007D316E"/>
    <w:rsid w:val="007D4085"/>
    <w:rsid w:val="007D6FA0"/>
    <w:rsid w:val="00803267"/>
    <w:rsid w:val="008035CB"/>
    <w:rsid w:val="00816853"/>
    <w:rsid w:val="00824B91"/>
    <w:rsid w:val="0083391E"/>
    <w:rsid w:val="00845544"/>
    <w:rsid w:val="00864895"/>
    <w:rsid w:val="00866453"/>
    <w:rsid w:val="00882C39"/>
    <w:rsid w:val="008B7E1D"/>
    <w:rsid w:val="008C57FD"/>
    <w:rsid w:val="008D658E"/>
    <w:rsid w:val="008F70BB"/>
    <w:rsid w:val="00903802"/>
    <w:rsid w:val="009126D8"/>
    <w:rsid w:val="00916810"/>
    <w:rsid w:val="0091736B"/>
    <w:rsid w:val="009331AF"/>
    <w:rsid w:val="00945ACE"/>
    <w:rsid w:val="00955D1E"/>
    <w:rsid w:val="0096402B"/>
    <w:rsid w:val="00966BC6"/>
    <w:rsid w:val="0097354F"/>
    <w:rsid w:val="00992066"/>
    <w:rsid w:val="009A6681"/>
    <w:rsid w:val="009B6A60"/>
    <w:rsid w:val="009D67E7"/>
    <w:rsid w:val="009F7A75"/>
    <w:rsid w:val="00A03D24"/>
    <w:rsid w:val="00A14E96"/>
    <w:rsid w:val="00A433A3"/>
    <w:rsid w:val="00A544D7"/>
    <w:rsid w:val="00A55C07"/>
    <w:rsid w:val="00A57B1D"/>
    <w:rsid w:val="00A6291F"/>
    <w:rsid w:val="00A86F6E"/>
    <w:rsid w:val="00A96816"/>
    <w:rsid w:val="00AA0711"/>
    <w:rsid w:val="00AA6618"/>
    <w:rsid w:val="00AB3128"/>
    <w:rsid w:val="00AB6620"/>
    <w:rsid w:val="00AC4692"/>
    <w:rsid w:val="00AC5CCC"/>
    <w:rsid w:val="00AD6646"/>
    <w:rsid w:val="00AD713F"/>
    <w:rsid w:val="00AE19F1"/>
    <w:rsid w:val="00B11691"/>
    <w:rsid w:val="00B177ED"/>
    <w:rsid w:val="00B24215"/>
    <w:rsid w:val="00B41738"/>
    <w:rsid w:val="00B43261"/>
    <w:rsid w:val="00B5124C"/>
    <w:rsid w:val="00B548FD"/>
    <w:rsid w:val="00B6127B"/>
    <w:rsid w:val="00B707D0"/>
    <w:rsid w:val="00B82035"/>
    <w:rsid w:val="00B92779"/>
    <w:rsid w:val="00BB0644"/>
    <w:rsid w:val="00BB6378"/>
    <w:rsid w:val="00BC75C8"/>
    <w:rsid w:val="00BD396B"/>
    <w:rsid w:val="00BE6533"/>
    <w:rsid w:val="00C04FC1"/>
    <w:rsid w:val="00C107E2"/>
    <w:rsid w:val="00C2670A"/>
    <w:rsid w:val="00C270C9"/>
    <w:rsid w:val="00C3229A"/>
    <w:rsid w:val="00C45566"/>
    <w:rsid w:val="00C464C7"/>
    <w:rsid w:val="00C617D4"/>
    <w:rsid w:val="00C721C9"/>
    <w:rsid w:val="00C72F1C"/>
    <w:rsid w:val="00CA3C9C"/>
    <w:rsid w:val="00CA62C0"/>
    <w:rsid w:val="00CB2B2C"/>
    <w:rsid w:val="00CB3679"/>
    <w:rsid w:val="00CC19EF"/>
    <w:rsid w:val="00CC1E54"/>
    <w:rsid w:val="00CE0F7C"/>
    <w:rsid w:val="00CE6D67"/>
    <w:rsid w:val="00CF2911"/>
    <w:rsid w:val="00D045B4"/>
    <w:rsid w:val="00D33FAB"/>
    <w:rsid w:val="00D51E0A"/>
    <w:rsid w:val="00D53C04"/>
    <w:rsid w:val="00D606E2"/>
    <w:rsid w:val="00D70963"/>
    <w:rsid w:val="00D73B6E"/>
    <w:rsid w:val="00D8502A"/>
    <w:rsid w:val="00D8676E"/>
    <w:rsid w:val="00DA1237"/>
    <w:rsid w:val="00DA3C95"/>
    <w:rsid w:val="00DB3E36"/>
    <w:rsid w:val="00DB77A9"/>
    <w:rsid w:val="00DD1E55"/>
    <w:rsid w:val="00DD7835"/>
    <w:rsid w:val="00DE6E1F"/>
    <w:rsid w:val="00DF1E6A"/>
    <w:rsid w:val="00DF2AC7"/>
    <w:rsid w:val="00DF7C1B"/>
    <w:rsid w:val="00E05FAC"/>
    <w:rsid w:val="00E1660E"/>
    <w:rsid w:val="00E307AB"/>
    <w:rsid w:val="00E34FEB"/>
    <w:rsid w:val="00E4213C"/>
    <w:rsid w:val="00E46ACB"/>
    <w:rsid w:val="00E61E30"/>
    <w:rsid w:val="00E6472F"/>
    <w:rsid w:val="00E73618"/>
    <w:rsid w:val="00E85BDF"/>
    <w:rsid w:val="00E95A7B"/>
    <w:rsid w:val="00EC2CA0"/>
    <w:rsid w:val="00EC32C8"/>
    <w:rsid w:val="00EC4698"/>
    <w:rsid w:val="00EF06A5"/>
    <w:rsid w:val="00F0563D"/>
    <w:rsid w:val="00F25646"/>
    <w:rsid w:val="00F3092A"/>
    <w:rsid w:val="00F332CF"/>
    <w:rsid w:val="00F61C12"/>
    <w:rsid w:val="00F66D67"/>
    <w:rsid w:val="00FA0692"/>
    <w:rsid w:val="00FA4D41"/>
    <w:rsid w:val="00FA7EB7"/>
    <w:rsid w:val="00FB3284"/>
    <w:rsid w:val="00FB6908"/>
    <w:rsid w:val="00FC2E45"/>
    <w:rsid w:val="00FC633E"/>
    <w:rsid w:val="00FD60F8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00387d"/>
    </o:shapedefaults>
    <o:shapelayout v:ext="edit">
      <o:idmap v:ext="edit" data="1"/>
    </o:shapelayout>
  </w:shapeDefaults>
  <w:decimalSymbol w:val=","/>
  <w:listSeparator w:val=";"/>
  <w15:chartTrackingRefBased/>
  <w15:docId w15:val="{4CEFC8B0-7FA1-4968-AD80-F30CB8AF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3229A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024D6F"/>
    <w:pPr>
      <w:keepNext/>
      <w:numPr>
        <w:numId w:val="37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color w:val="00295D"/>
      <w:sz w:val="20"/>
      <w:lang w:val="nl"/>
    </w:rPr>
  </w:style>
  <w:style w:type="paragraph" w:styleId="Kop2">
    <w:name w:val="heading 2"/>
    <w:basedOn w:val="Kop1"/>
    <w:next w:val="Standaard"/>
    <w:qFormat/>
    <w:rsid w:val="00A14E96"/>
    <w:pPr>
      <w:numPr>
        <w:ilvl w:val="1"/>
      </w:numPr>
      <w:spacing w:after="0" w:line="280" w:lineRule="atLeast"/>
      <w:outlineLvl w:val="1"/>
    </w:pPr>
    <w:rPr>
      <w:bCs w:val="0"/>
      <w:color w:val="007395"/>
      <w:sz w:val="18"/>
    </w:rPr>
  </w:style>
  <w:style w:type="paragraph" w:styleId="Kop3">
    <w:name w:val="heading 3"/>
    <w:basedOn w:val="Kop2"/>
    <w:next w:val="Standaard"/>
    <w:qFormat/>
    <w:rsid w:val="00A14E96"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rsid w:val="00A14E96"/>
    <w:pPr>
      <w:keepNext/>
      <w:numPr>
        <w:ilvl w:val="3"/>
        <w:numId w:val="37"/>
      </w:numPr>
      <w:tabs>
        <w:tab w:val="left" w:pos="1134"/>
      </w:tabs>
      <w:spacing w:before="240"/>
      <w:outlineLvl w:val="3"/>
    </w:pPr>
    <w:rPr>
      <w:i/>
      <w:color w:val="00387D"/>
      <w:szCs w:val="28"/>
      <w:lang w:val="nl"/>
    </w:rPr>
  </w:style>
  <w:style w:type="paragraph" w:styleId="Kop5">
    <w:name w:val="heading 5"/>
    <w:basedOn w:val="Kop4"/>
    <w:next w:val="Standaard"/>
    <w:qFormat/>
    <w:rsid w:val="00A14E96"/>
    <w:pPr>
      <w:numPr>
        <w:ilvl w:val="4"/>
      </w:numPr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rsid w:val="00A14E96"/>
    <w:pPr>
      <w:numPr>
        <w:ilvl w:val="5"/>
        <w:numId w:val="37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A14E96"/>
    <w:pPr>
      <w:numPr>
        <w:ilvl w:val="6"/>
        <w:numId w:val="37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A14E96"/>
    <w:pPr>
      <w:numPr>
        <w:ilvl w:val="7"/>
        <w:numId w:val="37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A14E96"/>
    <w:pPr>
      <w:numPr>
        <w:ilvl w:val="8"/>
        <w:numId w:val="37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8B7E1D"/>
    <w:pPr>
      <w:tabs>
        <w:tab w:val="center" w:pos="4536"/>
        <w:tab w:val="right" w:pos="9072"/>
      </w:tabs>
      <w:spacing w:line="240" w:lineRule="exact"/>
    </w:pPr>
    <w:rPr>
      <w:bCs/>
      <w:color w:val="00295D"/>
      <w:sz w:val="22"/>
    </w:rPr>
  </w:style>
  <w:style w:type="paragraph" w:styleId="Voettekst">
    <w:name w:val="footer"/>
    <w:basedOn w:val="Standaard"/>
    <w:rsid w:val="008B7E1D"/>
    <w:pPr>
      <w:tabs>
        <w:tab w:val="center" w:pos="4536"/>
        <w:tab w:val="right" w:pos="9072"/>
      </w:tabs>
    </w:pPr>
    <w:rPr>
      <w:color w:val="00295D"/>
      <w:sz w:val="16"/>
    </w:rPr>
  </w:style>
  <w:style w:type="character" w:styleId="Paginanummer">
    <w:name w:val="page number"/>
    <w:basedOn w:val="Standaardalinea-lettertype"/>
    <w:rsid w:val="00AA0711"/>
    <w:rPr>
      <w:rFonts w:ascii="Arial" w:hAnsi="Arial"/>
      <w:color w:val="00295D"/>
      <w:sz w:val="16"/>
    </w:rPr>
  </w:style>
  <w:style w:type="paragraph" w:styleId="Datum">
    <w:name w:val="Date"/>
    <w:basedOn w:val="Standaard"/>
    <w:next w:val="Standaard"/>
    <w:rsid w:val="00C3229A"/>
    <w:pPr>
      <w:spacing w:line="240" w:lineRule="exact"/>
    </w:pPr>
    <w:rPr>
      <w:bCs/>
      <w:sz w:val="20"/>
    </w:rPr>
  </w:style>
  <w:style w:type="table" w:customStyle="1" w:styleId="StandaardtabelKadasterklein">
    <w:name w:val="Standaardtabel Kadaster klein"/>
    <w:basedOn w:val="StandaardtabelKadaster"/>
    <w:rsid w:val="001D1611"/>
    <w:pPr>
      <w:spacing w:before="60" w:line="280" w:lineRule="atLeast"/>
    </w:pPr>
    <w:tblPr/>
    <w:tblStylePr w:type="firstRow">
      <w:pPr>
        <w:wordWrap/>
        <w:spacing w:beforeLines="0" w:before="120" w:beforeAutospacing="0"/>
      </w:pPr>
      <w:rPr>
        <w:rFonts w:ascii="Arial" w:hAnsi="Arial"/>
        <w:b/>
        <w:caps w:val="0"/>
        <w:smallCaps w:val="0"/>
        <w:strike w:val="0"/>
        <w:dstrike w:val="0"/>
        <w:vanish w:val="0"/>
        <w:color w:val="00295D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18" w:space="0" w:color="193455"/>
          <w:bottom w:val="single" w:sz="4" w:space="0" w:color="00295D"/>
          <w:insideH w:val="nil"/>
          <w:insideV w:val="single" w:sz="4" w:space="0" w:color="E0E0E0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nil"/>
          <w:left w:val="nil"/>
          <w:bottom w:val="single" w:sz="18" w:space="0" w:color="00295D"/>
          <w:right w:val="nil"/>
          <w:insideH w:val="nil"/>
          <w:insideV w:val="single" w:sz="4" w:space="0" w:color="E0E0E0"/>
        </w:tcBorders>
      </w:tcPr>
    </w:tblStylePr>
    <w:tblStylePr w:type="firstCol">
      <w:rPr>
        <w:rFonts w:ascii="Arial" w:hAnsi="Arial"/>
        <w:b/>
        <w:color w:val="00295D"/>
        <w:sz w:val="16"/>
      </w:rPr>
    </w:tblStylePr>
    <w:tblStylePr w:type="lastCol">
      <w:rPr>
        <w:rFonts w:ascii="Arial" w:hAnsi="Arial"/>
        <w:sz w:val="18"/>
      </w:rPr>
      <w:tblPr/>
      <w:tcPr>
        <w:shd w:val="clear" w:color="auto" w:fill="E0E0E0"/>
      </w:tcPr>
    </w:tblStylePr>
  </w:style>
  <w:style w:type="table" w:customStyle="1" w:styleId="Kadasterzwart">
    <w:name w:val="Kadaster zwart"/>
    <w:basedOn w:val="Standaardtabel"/>
    <w:rsid w:val="001D1611"/>
    <w:pPr>
      <w:spacing w:before="120" w:after="60"/>
    </w:pPr>
    <w:rPr>
      <w:rFonts w:ascii="Arial" w:hAnsi="Arial"/>
      <w:sz w:val="18"/>
    </w:rPr>
    <w:tblPr>
      <w:tblBorders>
        <w:insideH w:val="single" w:sz="2" w:space="0" w:color="C0C0C0"/>
        <w:insideV w:val="single" w:sz="2" w:space="0" w:color="C0C0C0"/>
      </w:tblBorders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</w:style>
  <w:style w:type="paragraph" w:customStyle="1" w:styleId="Vertrouwelijk">
    <w:name w:val="Vertrouwelijk"/>
    <w:basedOn w:val="Standaard"/>
    <w:next w:val="Standaard"/>
    <w:rsid w:val="00C3229A"/>
    <w:pPr>
      <w:framePr w:wrap="around" w:vAnchor="page" w:hAnchor="page" w:x="7212" w:y="625"/>
      <w:spacing w:line="240" w:lineRule="atLeast"/>
    </w:pPr>
    <w:rPr>
      <w:b/>
      <w:color w:val="FFFFFF"/>
      <w:sz w:val="16"/>
    </w:rPr>
  </w:style>
  <w:style w:type="paragraph" w:customStyle="1" w:styleId="Sjabloonnaam">
    <w:name w:val="Sjabloonnaam"/>
    <w:basedOn w:val="Standaard"/>
    <w:rsid w:val="00C322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styleId="Voetnoottekst">
    <w:name w:val="footnote text"/>
    <w:basedOn w:val="Standaard"/>
    <w:semiHidden/>
    <w:rsid w:val="00C3229A"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rsid w:val="00C3229A"/>
    <w:pPr>
      <w:numPr>
        <w:numId w:val="34"/>
      </w:numPr>
      <w:tabs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sid w:val="008B7E1D"/>
    <w:rPr>
      <w:b/>
      <w:bCs/>
      <w:color w:val="00295D"/>
      <w:sz w:val="22"/>
      <w:lang w:val="nl"/>
    </w:rPr>
  </w:style>
  <w:style w:type="paragraph" w:customStyle="1" w:styleId="bullet">
    <w:name w:val="bullet"/>
    <w:basedOn w:val="Standaard"/>
    <w:rsid w:val="00C3229A"/>
    <w:pPr>
      <w:numPr>
        <w:numId w:val="22"/>
      </w:numPr>
      <w:tabs>
        <w:tab w:val="left" w:pos="454"/>
      </w:tabs>
    </w:pPr>
    <w:rPr>
      <w:bCs/>
    </w:rPr>
  </w:style>
  <w:style w:type="paragraph" w:styleId="Titel">
    <w:name w:val="Title"/>
    <w:basedOn w:val="Standaard"/>
    <w:qFormat/>
    <w:rsid w:val="00B548FD"/>
    <w:rPr>
      <w:b/>
      <w:bCs/>
      <w:color w:val="00295D"/>
      <w:sz w:val="22"/>
    </w:rPr>
  </w:style>
  <w:style w:type="paragraph" w:styleId="Ondertitel">
    <w:name w:val="Subtitle"/>
    <w:aliases w:val="Subtitel"/>
    <w:basedOn w:val="Koptekst"/>
    <w:qFormat/>
    <w:rsid w:val="00B548FD"/>
    <w:pPr>
      <w:tabs>
        <w:tab w:val="clear" w:pos="4536"/>
        <w:tab w:val="clear" w:pos="9072"/>
      </w:tabs>
    </w:pPr>
    <w:rPr>
      <w:b/>
      <w:color w:val="007395"/>
      <w:sz w:val="20"/>
    </w:rPr>
  </w:style>
  <w:style w:type="paragraph" w:styleId="Inhopg1">
    <w:name w:val="toc 1"/>
    <w:basedOn w:val="Standaard"/>
    <w:next w:val="Standaard"/>
    <w:autoRedefine/>
    <w:uiPriority w:val="39"/>
    <w:rsid w:val="00C3229A"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  <w:color w:val="00387D"/>
    </w:rPr>
  </w:style>
  <w:style w:type="paragraph" w:styleId="Inhopg2">
    <w:name w:val="toc 2"/>
    <w:basedOn w:val="Inhopg1"/>
    <w:next w:val="Standaard"/>
    <w:autoRedefine/>
    <w:uiPriority w:val="39"/>
    <w:rsid w:val="00C3229A"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uiPriority w:val="39"/>
    <w:rsid w:val="00C3229A"/>
  </w:style>
  <w:style w:type="paragraph" w:styleId="Inhopg4">
    <w:name w:val="toc 4"/>
    <w:basedOn w:val="Inhopg3"/>
    <w:next w:val="Standaard"/>
    <w:autoRedefine/>
    <w:semiHidden/>
    <w:rsid w:val="00C3229A"/>
    <w:pPr>
      <w:tabs>
        <w:tab w:val="clear" w:pos="680"/>
        <w:tab w:val="clear" w:pos="8778"/>
        <w:tab w:val="left" w:pos="1134"/>
        <w:tab w:val="right" w:pos="8777"/>
      </w:tabs>
      <w:ind w:left="1134" w:hanging="1134"/>
    </w:pPr>
    <w:rPr>
      <w:lang w:val="nl"/>
    </w:rPr>
  </w:style>
  <w:style w:type="paragraph" w:styleId="Inhopg5">
    <w:name w:val="toc 5"/>
    <w:basedOn w:val="Inhopg4"/>
    <w:next w:val="Standaard"/>
    <w:autoRedefine/>
    <w:semiHidden/>
    <w:rsid w:val="00C3229A"/>
  </w:style>
  <w:style w:type="paragraph" w:styleId="Inhopg6">
    <w:name w:val="toc 6"/>
    <w:basedOn w:val="Standaard"/>
    <w:next w:val="Standaard"/>
    <w:autoRedefine/>
    <w:semiHidden/>
    <w:rsid w:val="00C3229A"/>
    <w:pPr>
      <w:ind w:left="900"/>
    </w:pPr>
  </w:style>
  <w:style w:type="paragraph" w:styleId="Inhopg7">
    <w:name w:val="toc 7"/>
    <w:basedOn w:val="Standaard"/>
    <w:next w:val="Standaard"/>
    <w:autoRedefine/>
    <w:semiHidden/>
    <w:rsid w:val="00C3229A"/>
    <w:pPr>
      <w:ind w:left="1080"/>
    </w:pPr>
  </w:style>
  <w:style w:type="paragraph" w:styleId="Inhopg8">
    <w:name w:val="toc 8"/>
    <w:basedOn w:val="Standaard"/>
    <w:next w:val="Standaard"/>
    <w:autoRedefine/>
    <w:semiHidden/>
    <w:rsid w:val="00C3229A"/>
    <w:pPr>
      <w:ind w:left="1260"/>
    </w:pPr>
  </w:style>
  <w:style w:type="paragraph" w:styleId="Inhopg9">
    <w:name w:val="toc 9"/>
    <w:basedOn w:val="Standaard"/>
    <w:next w:val="Standaard"/>
    <w:autoRedefine/>
    <w:semiHidden/>
    <w:rsid w:val="00C3229A"/>
    <w:pPr>
      <w:ind w:left="1440"/>
    </w:pPr>
  </w:style>
  <w:style w:type="character" w:styleId="Hyperlink">
    <w:name w:val="Hyperlink"/>
    <w:basedOn w:val="Standaardalinea-lettertype"/>
    <w:uiPriority w:val="99"/>
    <w:rsid w:val="00C3229A"/>
    <w:rPr>
      <w:color w:val="0000FF"/>
      <w:u w:val="single"/>
    </w:rPr>
  </w:style>
  <w:style w:type="paragraph" w:customStyle="1" w:styleId="versie">
    <w:name w:val="versie"/>
    <w:basedOn w:val="Standaard"/>
    <w:rsid w:val="00C3229A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rsid w:val="00C3229A"/>
    <w:pPr>
      <w:numPr>
        <w:numId w:val="32"/>
      </w:numPr>
      <w:tabs>
        <w:tab w:val="left" w:pos="680"/>
        <w:tab w:val="left" w:pos="907"/>
      </w:tabs>
    </w:pPr>
  </w:style>
  <w:style w:type="paragraph" w:customStyle="1" w:styleId="streepjeInspr">
    <w:name w:val="streepjeInspr"/>
    <w:basedOn w:val="Standaard"/>
    <w:link w:val="streepjeInsprChar"/>
    <w:rsid w:val="00C3229A"/>
    <w:pPr>
      <w:numPr>
        <w:numId w:val="35"/>
      </w:numPr>
      <w:tabs>
        <w:tab w:val="left" w:pos="454"/>
        <w:tab w:val="left" w:pos="680"/>
      </w:tabs>
    </w:pPr>
  </w:style>
  <w:style w:type="character" w:customStyle="1" w:styleId="streepjeInsprChar">
    <w:name w:val="streepjeInspr Char"/>
    <w:basedOn w:val="Standaardalinea-lettertype"/>
    <w:link w:val="streepjeInspr"/>
    <w:rsid w:val="00C3229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Index1">
    <w:name w:val="index 1"/>
    <w:basedOn w:val="Standaard"/>
    <w:next w:val="Standaard"/>
    <w:autoRedefine/>
    <w:semiHidden/>
    <w:rsid w:val="00C3229A"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rsid w:val="00C3229A"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groot">
    <w:name w:val="Kop groot"/>
    <w:basedOn w:val="Standaard"/>
    <w:next w:val="Standaard"/>
    <w:rsid w:val="00753C97"/>
    <w:pPr>
      <w:spacing w:before="120" w:line="281" w:lineRule="auto"/>
    </w:pPr>
    <w:rPr>
      <w:b/>
      <w:color w:val="00295D"/>
    </w:rPr>
  </w:style>
  <w:style w:type="paragraph" w:customStyle="1" w:styleId="tussenkopje">
    <w:name w:val="tussenkopje"/>
    <w:basedOn w:val="Standaard"/>
    <w:autoRedefine/>
    <w:rsid w:val="00B548FD"/>
    <w:pPr>
      <w:framePr w:hSpace="142" w:wrap="around" w:vAnchor="page" w:hAnchor="margin" w:y="625"/>
      <w:spacing w:before="90" w:line="240" w:lineRule="atLeast"/>
    </w:pPr>
    <w:rPr>
      <w:color w:val="00295D"/>
      <w:sz w:val="14"/>
      <w:lang w:val="nl"/>
    </w:rPr>
  </w:style>
  <w:style w:type="paragraph" w:customStyle="1" w:styleId="Kop">
    <w:name w:val="Kop"/>
    <w:basedOn w:val="Kop2"/>
    <w:rsid w:val="00C322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sid w:val="00C3229A"/>
    <w:rPr>
      <w:b/>
      <w:bCs/>
      <w:color w:val="00387D"/>
      <w:sz w:val="20"/>
      <w:lang w:val="nl"/>
    </w:rPr>
  </w:style>
  <w:style w:type="character" w:customStyle="1" w:styleId="Versieopmaak">
    <w:name w:val="Versieopmaak"/>
    <w:basedOn w:val="Standaardalinea-lettertype"/>
    <w:rsid w:val="006A1E7F"/>
    <w:rPr>
      <w:rFonts w:ascii="Arial" w:hAnsi="Arial"/>
      <w:sz w:val="18"/>
    </w:rPr>
  </w:style>
  <w:style w:type="character" w:customStyle="1" w:styleId="Datumopmaakprofiel">
    <w:name w:val="Datumopmaakprofiel"/>
    <w:basedOn w:val="Standaardalinea-lettertype"/>
    <w:rsid w:val="00695A3A"/>
    <w:rPr>
      <w:rFonts w:ascii="Arial" w:hAnsi="Arial"/>
      <w:sz w:val="18"/>
    </w:rPr>
  </w:style>
  <w:style w:type="paragraph" w:customStyle="1" w:styleId="Verzendlijst">
    <w:name w:val="Verzendlijst"/>
    <w:basedOn w:val="Standaard"/>
    <w:next w:val="Standaard"/>
    <w:rsid w:val="008B7E1D"/>
    <w:rPr>
      <w:b/>
      <w:color w:val="00295D"/>
      <w:sz w:val="20"/>
      <w:lang w:val="nl"/>
    </w:rPr>
  </w:style>
  <w:style w:type="character" w:styleId="Voetnootmarkering">
    <w:name w:val="footnote reference"/>
    <w:basedOn w:val="Standaardalinea-lettertype"/>
    <w:semiHidden/>
    <w:rsid w:val="00C3229A"/>
    <w:rPr>
      <w:vertAlign w:val="superscript"/>
    </w:rPr>
  </w:style>
  <w:style w:type="table" w:customStyle="1" w:styleId="StandaardtabelKadaster">
    <w:name w:val="Standaardtabel Kadaster"/>
    <w:basedOn w:val="Standaardtabel"/>
    <w:rsid w:val="00882C39"/>
    <w:pPr>
      <w:spacing w:before="120" w:after="60"/>
    </w:pPr>
    <w:rPr>
      <w:rFonts w:ascii="Arial" w:hAnsi="Arial"/>
      <w:sz w:val="18"/>
    </w:rPr>
    <w:tblPr>
      <w:tblBorders>
        <w:insideH w:val="single" w:sz="4" w:space="0" w:color="E1E1E1"/>
        <w:insideV w:val="single" w:sz="4" w:space="0" w:color="E1E1E1"/>
      </w:tblBorders>
    </w:tblPr>
    <w:tblStylePr w:type="firstRow">
      <w:rPr>
        <w:rFonts w:ascii="Arial" w:hAnsi="Arial"/>
        <w:b/>
        <w:caps w:val="0"/>
        <w:smallCaps w:val="0"/>
        <w:strike w:val="0"/>
        <w:dstrike w:val="0"/>
        <w:vanish w:val="0"/>
        <w:color w:val="00295D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18" w:space="0" w:color="193455"/>
          <w:bottom w:val="single" w:sz="4" w:space="0" w:color="00295D"/>
          <w:insideH w:val="nil"/>
          <w:insideV w:val="single" w:sz="4" w:space="0" w:color="E0E0E0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nil"/>
          <w:left w:val="nil"/>
          <w:bottom w:val="single" w:sz="18" w:space="0" w:color="00295D"/>
          <w:right w:val="nil"/>
          <w:insideH w:val="nil"/>
          <w:insideV w:val="single" w:sz="4" w:space="0" w:color="E0E0E0"/>
        </w:tcBorders>
      </w:tcPr>
    </w:tblStylePr>
    <w:tblStylePr w:type="firstCol">
      <w:rPr>
        <w:rFonts w:ascii="Arial" w:hAnsi="Arial"/>
        <w:b/>
        <w:color w:val="00295D"/>
        <w:sz w:val="16"/>
      </w:rPr>
    </w:tblStylePr>
    <w:tblStylePr w:type="lastCol">
      <w:rPr>
        <w:rFonts w:ascii="Arial" w:hAnsi="Arial"/>
        <w:sz w:val="18"/>
      </w:rPr>
      <w:tblPr/>
      <w:tcPr>
        <w:shd w:val="clear" w:color="auto" w:fill="E0E0E0"/>
      </w:tcPr>
    </w:tblStylePr>
  </w:style>
  <w:style w:type="paragraph" w:customStyle="1" w:styleId="Alinea">
    <w:name w:val="Alinea"/>
    <w:basedOn w:val="Standaard"/>
    <w:next w:val="Standaard"/>
    <w:rsid w:val="00C3229A"/>
  </w:style>
  <w:style w:type="paragraph" w:customStyle="1" w:styleId="Opsomming">
    <w:name w:val="Opsomming"/>
    <w:basedOn w:val="streepje"/>
    <w:next w:val="streepje"/>
    <w:rsid w:val="00C3229A"/>
    <w:pPr>
      <w:numPr>
        <w:numId w:val="0"/>
      </w:numPr>
    </w:pPr>
  </w:style>
  <w:style w:type="paragraph" w:styleId="Bijschrift">
    <w:name w:val="caption"/>
    <w:basedOn w:val="Standaard"/>
    <w:next w:val="Standaard"/>
    <w:qFormat/>
    <w:rsid w:val="00A14E96"/>
    <w:rPr>
      <w:bCs/>
      <w:color w:val="58821E"/>
    </w:rPr>
  </w:style>
  <w:style w:type="paragraph" w:styleId="Lijstmetafbeeldingen">
    <w:name w:val="table of figures"/>
    <w:basedOn w:val="Standaard"/>
    <w:next w:val="Standaard"/>
    <w:semiHidden/>
    <w:rsid w:val="00C3229A"/>
    <w:pPr>
      <w:tabs>
        <w:tab w:val="right" w:pos="851"/>
        <w:tab w:val="right" w:pos="6804"/>
      </w:tabs>
    </w:pPr>
    <w:rPr>
      <w:color w:val="00387D"/>
    </w:rPr>
  </w:style>
  <w:style w:type="character" w:customStyle="1" w:styleId="PWE">
    <w:name w:val="PWE"/>
    <w:basedOn w:val="Standaardalinea-lettertype"/>
    <w:rsid w:val="00C3229A"/>
    <w:rPr>
      <w:rFonts w:ascii="Arial" w:hAnsi="Arial"/>
      <w:sz w:val="18"/>
    </w:rPr>
  </w:style>
  <w:style w:type="character" w:customStyle="1" w:styleId="Hoofdtitel">
    <w:name w:val="Hoofdtitel"/>
    <w:basedOn w:val="Standaardalinea-lettertype"/>
    <w:rsid w:val="00B548FD"/>
    <w:rPr>
      <w:rFonts w:ascii="Arial" w:hAnsi="Arial"/>
      <w:b/>
      <w:color w:val="00295D"/>
      <w:sz w:val="28"/>
    </w:rPr>
  </w:style>
  <w:style w:type="paragraph" w:customStyle="1" w:styleId="kopje">
    <w:name w:val="kopje"/>
    <w:basedOn w:val="Standaard"/>
    <w:next w:val="Standaard"/>
    <w:link w:val="kopjeChar"/>
    <w:rsid w:val="00DA1237"/>
    <w:pPr>
      <w:spacing w:before="120" w:line="240" w:lineRule="auto"/>
    </w:pPr>
    <w:rPr>
      <w:b/>
      <w:smallCaps/>
      <w:color w:val="00295D"/>
      <w:sz w:val="20"/>
    </w:rPr>
  </w:style>
  <w:style w:type="character" w:customStyle="1" w:styleId="kopjeChar">
    <w:name w:val="kopje Char"/>
    <w:basedOn w:val="Standaardalinea-lettertype"/>
    <w:link w:val="kopje"/>
    <w:rsid w:val="00DA1237"/>
    <w:rPr>
      <w:rFonts w:ascii="Arial" w:hAnsi="Arial"/>
      <w:b/>
      <w:smallCaps/>
      <w:snapToGrid w:val="0"/>
      <w:color w:val="00295D"/>
      <w:kern w:val="28"/>
      <w:lang w:val="nl-NL" w:eastAsia="en-US" w:bidi="ar-SA"/>
    </w:rPr>
  </w:style>
  <w:style w:type="paragraph" w:customStyle="1" w:styleId="Kopgroot0">
    <w:name w:val="Kop_groot"/>
    <w:basedOn w:val="Standaard"/>
    <w:next w:val="Standaard"/>
    <w:rsid w:val="00DA1237"/>
    <w:rPr>
      <w:b/>
      <w:color w:val="00295D"/>
      <w:sz w:val="22"/>
    </w:rPr>
  </w:style>
  <w:style w:type="paragraph" w:styleId="Documentstructuur">
    <w:name w:val="Document Map"/>
    <w:basedOn w:val="Standaard"/>
    <w:semiHidden/>
    <w:rsid w:val="00C3229A"/>
    <w:pPr>
      <w:shd w:val="clear" w:color="auto" w:fill="000080"/>
    </w:pPr>
    <w:rPr>
      <w:rFonts w:ascii="Tahoma" w:hAnsi="Tahoma" w:cs="Tahoma"/>
      <w:sz w:val="20"/>
    </w:rPr>
  </w:style>
  <w:style w:type="character" w:styleId="Zwaar">
    <w:name w:val="Strong"/>
    <w:basedOn w:val="Standaardalinea-lettertype"/>
    <w:qFormat/>
    <w:rsid w:val="00FF2D62"/>
    <w:rPr>
      <w:b/>
      <w:bCs/>
    </w:rPr>
  </w:style>
  <w:style w:type="paragraph" w:styleId="Plattetekstinspringen">
    <w:name w:val="Body Text Indent"/>
    <w:basedOn w:val="Standaard"/>
    <w:rsid w:val="00C3229A"/>
    <w:pPr>
      <w:spacing w:after="120"/>
      <w:ind w:left="283"/>
    </w:pPr>
  </w:style>
  <w:style w:type="table" w:styleId="Tabelraster">
    <w:name w:val="Table Grid"/>
    <w:basedOn w:val="Standaardtabel"/>
    <w:rsid w:val="00C3229A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9A6681"/>
    <w:pPr>
      <w:keepLines/>
      <w:numPr>
        <w:numId w:val="0"/>
      </w:numPr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  <w:lang w:val="nl-NL" w:eastAsia="nl-NL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5535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napToGrid/>
      <w:kern w:val="0"/>
      <w:sz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5535AB"/>
    <w:rPr>
      <w:rFonts w:ascii="Courier New" w:hAnsi="Courier New" w:cs="Courier New"/>
    </w:rPr>
  </w:style>
  <w:style w:type="character" w:customStyle="1" w:styleId="nf">
    <w:name w:val="nf"/>
    <w:basedOn w:val="Standaardalinea-lettertype"/>
    <w:rsid w:val="005535AB"/>
  </w:style>
  <w:style w:type="character" w:customStyle="1" w:styleId="nn">
    <w:name w:val="nn"/>
    <w:basedOn w:val="Standaardalinea-lettertype"/>
    <w:rsid w:val="005535AB"/>
  </w:style>
  <w:style w:type="character" w:customStyle="1" w:styleId="kr">
    <w:name w:val="kr"/>
    <w:basedOn w:val="Standaardalinea-lettertype"/>
    <w:rsid w:val="005535AB"/>
  </w:style>
  <w:style w:type="character" w:customStyle="1" w:styleId="o">
    <w:name w:val="o"/>
    <w:basedOn w:val="Standaardalinea-lettertype"/>
    <w:rsid w:val="005535AB"/>
  </w:style>
  <w:style w:type="character" w:customStyle="1" w:styleId="m">
    <w:name w:val="m"/>
    <w:basedOn w:val="Standaardalinea-lettertype"/>
    <w:rsid w:val="005535AB"/>
  </w:style>
  <w:style w:type="character" w:customStyle="1" w:styleId="na">
    <w:name w:val="na"/>
    <w:basedOn w:val="Standaardalinea-lettertype"/>
    <w:rsid w:val="005535AB"/>
  </w:style>
  <w:style w:type="character" w:customStyle="1" w:styleId="l">
    <w:name w:val="l"/>
    <w:basedOn w:val="Standaardalinea-lettertype"/>
    <w:rsid w:val="00553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service30.kadaster.nl/lvbag/eto/bag-kgb/ct-admin-api/api/swagger-ui.html" TargetMode="External"/><Relationship Id="rId23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n.wikipedia.org/wiki/Hypertext_Transfer_Protocol" TargetMode="External"/><Relationship Id="rId22" Type="http://schemas.openxmlformats.org/officeDocument/2006/relationships/header" Target="header3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P_Sys\Huisstijl\sjablonen\Web%20handleid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57ED1-1C95-46E3-BECC-3C68BA3D2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 handleiding.dot</Template>
  <TotalTime>1</TotalTime>
  <Pages>8</Pages>
  <Words>483</Words>
  <Characters>4137</Characters>
  <Application>Microsoft Office Word</Application>
  <DocSecurity>4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Handleiding voor het web - Kadaster.nl</vt:lpstr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voor het web - Kadaster.nl</dc:title>
  <dc:subject/>
  <dc:creator>Vos, Nathalie</dc:creator>
  <cp:keywords/>
  <dc:description>Sjabloon voor een groot document met voorblad en inhoudsopgave, geschikt voor het web.</dc:description>
  <cp:lastModifiedBy>Vos, Nathalie</cp:lastModifiedBy>
  <cp:revision>2</cp:revision>
  <cp:lastPrinted>2011-01-18T09:54:00Z</cp:lastPrinted>
  <dcterms:created xsi:type="dcterms:W3CDTF">2018-07-30T07:54:00Z</dcterms:created>
  <dcterms:modified xsi:type="dcterms:W3CDTF">2018-07-30T07:54:00Z</dcterms:modified>
</cp:coreProperties>
</file>